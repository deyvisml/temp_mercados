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val="es-PE" w:eastAsia="es-PE"/>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val="es-PE" w:eastAsia="es-PE"/>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691116</wp:posOffset>
                    </wp:positionH>
                    <wp:positionV relativeFrom="page">
                      <wp:posOffset>6624084</wp:posOffset>
                    </wp:positionV>
                    <wp:extent cx="6422065" cy="3019646"/>
                    <wp:effectExtent l="0" t="0" r="0" b="9525"/>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22065" cy="3019646"/>
                            </a:xfrm>
                            <a:prstGeom prst="rect">
                              <a:avLst/>
                            </a:prstGeom>
                            <a:noFill/>
                            <a:ln w="6350">
                              <a:noFill/>
                            </a:ln>
                            <a:effectLst/>
                          </wps:spPr>
                          <wps:txbx>
                            <w:txbxContent>
                              <w:p w:rsidR="00EC73D6" w:rsidRPr="002B18A5" w:rsidRDefault="00A76EA7" w:rsidP="00527842">
                                <w:pPr>
                                  <w:pStyle w:val="Puesto"/>
                                  <w:pBdr>
                                    <w:top w:val="single" w:sz="4" w:space="31" w:color="7E97AD" w:themeColor="accent1"/>
                                  </w:pBdr>
                                  <w:jc w:val="center"/>
                                  <w:rPr>
                                    <w:lang w:val="es-ES"/>
                                  </w:rPr>
                                </w:pPr>
                                <w:sdt>
                                  <w:sdtPr>
                                    <w:rPr>
                                      <w:lang w:val="es-ES"/>
                                    </w:rPr>
                                    <w:alias w:val="Título"/>
                                    <w:tag w:val=""/>
                                    <w:id w:val="-377322153"/>
                                    <w:placeholder>
                                      <w:docPart w:val="133B4EF23990452487266D6B1A93593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27842">
                                      <w:rPr>
                                        <w:lang w:val="es-PE"/>
                                      </w:rPr>
                                      <w:t xml:space="preserve">requisitos generales </w:t>
                                    </w:r>
                                    <w:r w:rsidR="00483A3A">
                                      <w:rPr>
                                        <w:lang w:val="es-PE"/>
                                      </w:rPr>
                                      <w:t>licencias de funcionamiento</w:t>
                                    </w:r>
                                  </w:sdtContent>
                                </w:sdt>
                              </w:p>
                              <w:sdt>
                                <w:sdtPr>
                                  <w:rPr>
                                    <w:rFonts w:asciiTheme="majorHAnsi" w:hAnsiTheme="majorHAnsi" w:cstheme="majorHAnsi"/>
                                    <w:sz w:val="20"/>
                                    <w:lang w:val="es-ES"/>
                                  </w:rPr>
                                  <w:alias w:val="Descripción breve"/>
                                  <w:tag w:val="Descripción breve"/>
                                  <w:id w:val="2123570106"/>
                                  <w:placeholder>
                                    <w:docPart w:val="08ED4861E6054C60A39EE5733A99DB2D"/>
                                  </w:placeholder>
                                  <w:dataBinding w:prefixMappings="xmlns:ns0='http://schemas.microsoft.com/office/2006/coverPageProps'" w:xpath="/ns0:CoverPageProperties[1]/ns0:Abstract[1]" w:storeItemID="{55AF091B-3C7A-41E3-B477-F2FDAA23CFDA}"/>
                                  <w:text/>
                                </w:sdtPr>
                                <w:sdtContent>
                                  <w:p w:rsidR="00EC73D6" w:rsidRPr="00527842" w:rsidRDefault="00483A3A" w:rsidP="00483A3A">
                                    <w:pPr>
                                      <w:pStyle w:val="Descripcinbreve"/>
                                      <w:spacing w:before="0"/>
                                      <w:ind w:left="142" w:right="17"/>
                                      <w:jc w:val="both"/>
                                      <w:rPr>
                                        <w:rFonts w:asciiTheme="majorHAnsi" w:hAnsiTheme="majorHAnsi" w:cstheme="majorHAnsi"/>
                                        <w:sz w:val="20"/>
                                        <w:u w:val="single"/>
                                        <w:lang w:val="es-ES"/>
                                      </w:rPr>
                                    </w:pPr>
                                    <w:r w:rsidRPr="00527842">
                                      <w:rPr>
                                        <w:rFonts w:asciiTheme="majorHAnsi" w:hAnsiTheme="majorHAnsi" w:cstheme="majorHAnsi"/>
                                        <w:sz w:val="20"/>
                                        <w:lang w:val="es-ES"/>
                                      </w:rPr>
                                      <w:t xml:space="preserve">La Municipalidad Provincial de </w:t>
                                    </w:r>
                                    <w:r w:rsidRPr="00527842">
                                      <w:rPr>
                                        <w:rFonts w:asciiTheme="majorHAnsi" w:hAnsiTheme="majorHAnsi" w:cstheme="majorHAnsi"/>
                                        <w:sz w:val="20"/>
                                        <w:lang w:val="es-ES"/>
                                      </w:rPr>
                                      <w:t>Puno</w:t>
                                    </w:r>
                                    <w:r w:rsidRPr="00527842">
                                      <w:rPr>
                                        <w:rFonts w:asciiTheme="majorHAnsi" w:hAnsiTheme="majorHAnsi" w:cstheme="majorHAnsi"/>
                                        <w:sz w:val="20"/>
                                        <w:lang w:val="es-ES"/>
                                      </w:rPr>
                                      <w:t xml:space="preserve"> en el marco de su competencia otorga las licencias de funcionamiento a las personas naturales o jurídicas para el desarrollo de actividades económicas en determinados establecimientos ubicados en </w:t>
                                    </w:r>
                                    <w:r w:rsidRPr="00527842">
                                      <w:rPr>
                                        <w:rFonts w:asciiTheme="majorHAnsi" w:hAnsiTheme="majorHAnsi" w:cstheme="majorHAnsi"/>
                                        <w:sz w:val="20"/>
                                        <w:lang w:val="es-ES"/>
                                      </w:rPr>
                                      <w:t>la provincia de Puno</w:t>
                                    </w:r>
                                    <w:r w:rsidRPr="00527842">
                                      <w:rPr>
                                        <w:rFonts w:asciiTheme="majorHAnsi" w:hAnsiTheme="majorHAnsi" w:cstheme="majorHAnsi"/>
                                        <w:sz w:val="20"/>
                                        <w:lang w:val="es-ES"/>
                                      </w:rPr>
                                      <w:t>.</w:t>
                                    </w:r>
                                    <w:r w:rsidRPr="00527842">
                                      <w:rPr>
                                        <w:rFonts w:asciiTheme="majorHAnsi" w:hAnsiTheme="majorHAnsi" w:cstheme="majorHAnsi"/>
                                        <w:sz w:val="20"/>
                                        <w:lang w:val="es-ES"/>
                                      </w:rPr>
                                      <w:t xml:space="preserve"> </w:t>
                                    </w:r>
                                    <w:r w:rsidRPr="00527842">
                                      <w:rPr>
                                        <w:rFonts w:asciiTheme="majorHAnsi" w:hAnsiTheme="majorHAnsi" w:cstheme="majorHAnsi"/>
                                        <w:sz w:val="20"/>
                                        <w:lang w:val="es-ES"/>
                                      </w:rPr>
                                      <w:t>La licencia de funcionamiento es requisito obligatorio para el desarrollo de cualquier actividad comercial de bienes y/o servicios, industrial o servicios que deben obtener previamente a la apertura del establecimiento. Podrán otorgarse licencias que incluyan más de un giro, siempre que éstos sean a fines o complementarios entre sí.</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4.4pt;margin-top:521.6pt;width:505.65pt;height:23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" o:allowoverlap="f" filled="f" stroked="f" strokeweight=".5pt">
                    <v:textbox inset="0,0,0,0">
                      <w:txbxContent>
                        <w:p w:rsidR="00EC73D6" w:rsidRPr="002B18A5" w:rsidRDefault="00A76EA7" w:rsidP="00527842">
                          <w:pPr>
                            <w:pStyle w:val="Puesto"/>
                            <w:pBdr>
                              <w:top w:val="single" w:sz="4" w:space="31" w:color="7E97AD" w:themeColor="accent1"/>
                            </w:pBdr>
                            <w:jc w:val="center"/>
                            <w:rPr>
                              <w:lang w:val="es-ES"/>
                            </w:rPr>
                          </w:pPr>
                          <w:sdt>
                            <w:sdtPr>
                              <w:rPr>
                                <w:lang w:val="es-ES"/>
                              </w:rPr>
                              <w:alias w:val="Título"/>
                              <w:tag w:val=""/>
                              <w:id w:val="-377322153"/>
                              <w:placeholder>
                                <w:docPart w:val="133B4EF23990452487266D6B1A93593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27842">
                                <w:rPr>
                                  <w:lang w:val="es-PE"/>
                                </w:rPr>
                                <w:t xml:space="preserve">requisitos generales </w:t>
                              </w:r>
                              <w:r w:rsidR="00483A3A">
                                <w:rPr>
                                  <w:lang w:val="es-PE"/>
                                </w:rPr>
                                <w:t>licencias de funcionamiento</w:t>
                              </w:r>
                            </w:sdtContent>
                          </w:sdt>
                        </w:p>
                        <w:sdt>
                          <w:sdtPr>
                            <w:rPr>
                              <w:rFonts w:asciiTheme="majorHAnsi" w:hAnsiTheme="majorHAnsi" w:cstheme="majorHAnsi"/>
                              <w:sz w:val="20"/>
                              <w:lang w:val="es-ES"/>
                            </w:rPr>
                            <w:alias w:val="Descripción breve"/>
                            <w:tag w:val="Descripción breve"/>
                            <w:id w:val="2123570106"/>
                            <w:placeholder>
                              <w:docPart w:val="08ED4861E6054C60A39EE5733A99DB2D"/>
                            </w:placeholder>
                            <w:dataBinding w:prefixMappings="xmlns:ns0='http://schemas.microsoft.com/office/2006/coverPageProps'" w:xpath="/ns0:CoverPageProperties[1]/ns0:Abstract[1]" w:storeItemID="{55AF091B-3C7A-41E3-B477-F2FDAA23CFDA}"/>
                            <w:text/>
                          </w:sdtPr>
                          <w:sdtContent>
                            <w:p w:rsidR="00EC73D6" w:rsidRPr="00527842" w:rsidRDefault="00483A3A" w:rsidP="00483A3A">
                              <w:pPr>
                                <w:pStyle w:val="Descripcinbreve"/>
                                <w:spacing w:before="0"/>
                                <w:ind w:left="142" w:right="17"/>
                                <w:jc w:val="both"/>
                                <w:rPr>
                                  <w:rFonts w:asciiTheme="majorHAnsi" w:hAnsiTheme="majorHAnsi" w:cstheme="majorHAnsi"/>
                                  <w:sz w:val="20"/>
                                  <w:u w:val="single"/>
                                  <w:lang w:val="es-ES"/>
                                </w:rPr>
                              </w:pPr>
                              <w:r w:rsidRPr="00527842">
                                <w:rPr>
                                  <w:rFonts w:asciiTheme="majorHAnsi" w:hAnsiTheme="majorHAnsi" w:cstheme="majorHAnsi"/>
                                  <w:sz w:val="20"/>
                                  <w:lang w:val="es-ES"/>
                                </w:rPr>
                                <w:t xml:space="preserve">La Municipalidad Provincial de </w:t>
                              </w:r>
                              <w:r w:rsidRPr="00527842">
                                <w:rPr>
                                  <w:rFonts w:asciiTheme="majorHAnsi" w:hAnsiTheme="majorHAnsi" w:cstheme="majorHAnsi"/>
                                  <w:sz w:val="20"/>
                                  <w:lang w:val="es-ES"/>
                                </w:rPr>
                                <w:t>Puno</w:t>
                              </w:r>
                              <w:r w:rsidRPr="00527842">
                                <w:rPr>
                                  <w:rFonts w:asciiTheme="majorHAnsi" w:hAnsiTheme="majorHAnsi" w:cstheme="majorHAnsi"/>
                                  <w:sz w:val="20"/>
                                  <w:lang w:val="es-ES"/>
                                </w:rPr>
                                <w:t xml:space="preserve"> en el marco de su competencia otorga las licencias de funcionamiento a las personas naturales o jurídicas para el desarrollo de actividades económicas en determinados establecimientos ubicados en </w:t>
                              </w:r>
                              <w:r w:rsidRPr="00527842">
                                <w:rPr>
                                  <w:rFonts w:asciiTheme="majorHAnsi" w:hAnsiTheme="majorHAnsi" w:cstheme="majorHAnsi"/>
                                  <w:sz w:val="20"/>
                                  <w:lang w:val="es-ES"/>
                                </w:rPr>
                                <w:t>la provincia de Puno</w:t>
                              </w:r>
                              <w:r w:rsidRPr="00527842">
                                <w:rPr>
                                  <w:rFonts w:asciiTheme="majorHAnsi" w:hAnsiTheme="majorHAnsi" w:cstheme="majorHAnsi"/>
                                  <w:sz w:val="20"/>
                                  <w:lang w:val="es-ES"/>
                                </w:rPr>
                                <w:t>.</w:t>
                              </w:r>
                              <w:r w:rsidRPr="00527842">
                                <w:rPr>
                                  <w:rFonts w:asciiTheme="majorHAnsi" w:hAnsiTheme="majorHAnsi" w:cstheme="majorHAnsi"/>
                                  <w:sz w:val="20"/>
                                  <w:lang w:val="es-ES"/>
                                </w:rPr>
                                <w:t xml:space="preserve"> </w:t>
                              </w:r>
                              <w:r w:rsidRPr="00527842">
                                <w:rPr>
                                  <w:rFonts w:asciiTheme="majorHAnsi" w:hAnsiTheme="majorHAnsi" w:cstheme="majorHAnsi"/>
                                  <w:sz w:val="20"/>
                                  <w:lang w:val="es-ES"/>
                                </w:rPr>
                                <w:t>La licencia de funcionamiento es requisito obligatorio para el desarrollo de cualquier actividad comercial de bienes y/o servicios, industrial o servicios que deben obtener previamente a la apertura del establecimiento. Podrán otorgarse licencias que incluyan más de un giro, siempre que éstos sean a fines o complementarios entre sí.</w:t>
                              </w:r>
                            </w:p>
                          </w:sdtContent>
                        </w:sdt>
                      </w:txbxContent>
                    </v:textbox>
                    <w10:wrap anchorx="page" anchory="page"/>
                  </v:shape>
                </w:pict>
              </mc:Fallback>
            </mc:AlternateContent>
          </w:r>
          <w:r w:rsidRPr="003435E5">
            <w:rPr>
              <w:lang w:val="es-ES"/>
            </w:rPr>
            <w:br w:type="page"/>
          </w:r>
        </w:p>
      </w:sdtContent>
    </w:sdt>
    <w:p w:rsidR="00F748B7" w:rsidRDefault="00F748B7">
      <w:pPr>
        <w:sectPr w:rsidR="00F748B7">
          <w:headerReference w:type="default" r:id="rId12"/>
          <w:pgSz w:w="12240" w:h="15840" w:code="1"/>
          <w:pgMar w:top="2520" w:right="1512" w:bottom="1800" w:left="1512" w:header="1080" w:footer="720" w:gutter="0"/>
          <w:pgNumType w:start="0"/>
          <w:cols w:space="720"/>
          <w:titlePg/>
          <w:docGrid w:linePitch="360"/>
        </w:sectPr>
      </w:pPr>
    </w:p>
    <w:p w:rsidR="00483A3A" w:rsidRPr="003B6EF1" w:rsidRDefault="003B6EF1" w:rsidP="00D551A8">
      <w:pPr>
        <w:pStyle w:val="Prrafodelista"/>
        <w:numPr>
          <w:ilvl w:val="0"/>
          <w:numId w:val="24"/>
        </w:numPr>
        <w:jc w:val="both"/>
        <w:rPr>
          <w:b/>
          <w:lang w:val="es-PE"/>
        </w:rPr>
      </w:pPr>
      <w:r w:rsidRPr="003B6EF1">
        <w:rPr>
          <w:b/>
          <w:lang w:val="es-PE"/>
        </w:rPr>
        <w:lastRenderedPageBreak/>
        <w:t>LICENCIA DE FUNCIONAMIENTO: ESTABLECIMIENTOS CON UN ÁREA DE HASTA 100 M2 - CON ITSE BÁSICA EX - POST.</w:t>
      </w:r>
    </w:p>
    <w:p w:rsidR="003B6EF1" w:rsidRPr="003B6EF1" w:rsidRDefault="003B6EF1" w:rsidP="00D551A8">
      <w:pPr>
        <w:pStyle w:val="Prrafodelista"/>
        <w:jc w:val="both"/>
        <w:rPr>
          <w:b/>
          <w:lang w:val="es-PE"/>
        </w:rPr>
      </w:pPr>
      <w:r w:rsidRPr="003B6EF1">
        <w:rPr>
          <w:b/>
          <w:lang w:val="es-PE"/>
        </w:rPr>
        <w:t xml:space="preserve">Requisitos Generales </w:t>
      </w:r>
    </w:p>
    <w:p w:rsidR="00D551A8" w:rsidRPr="00D551A8" w:rsidRDefault="003B6EF1" w:rsidP="00D551A8">
      <w:pPr>
        <w:pStyle w:val="Prrafodelista"/>
        <w:numPr>
          <w:ilvl w:val="0"/>
          <w:numId w:val="25"/>
        </w:numPr>
        <w:jc w:val="both"/>
        <w:rPr>
          <w:lang w:val="es-PE"/>
        </w:rPr>
      </w:pPr>
      <w:r w:rsidRPr="003B6EF1">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w:t>
      </w:r>
      <w:r w:rsidR="00527842">
        <w:rPr>
          <w:lang w:val="es-PE"/>
        </w:rPr>
        <w:t xml:space="preserve">naturales, según corresponda. </w:t>
      </w:r>
      <w:r w:rsidRPr="003B6EF1">
        <w:rPr>
          <w:lang w:val="es-PE"/>
        </w:rPr>
        <w:t xml:space="preserve">Número de DNI o Carné de Extranjería del representante legal, en caso de persona jurídica u otros entes colectivos o, tratándose de personas naturales que actúen mediante representación. </w:t>
      </w:r>
    </w:p>
    <w:p w:rsidR="00D551A8" w:rsidRPr="00D551A8" w:rsidRDefault="003B6EF1" w:rsidP="00D551A8">
      <w:pPr>
        <w:pStyle w:val="Prrafodelista"/>
        <w:numPr>
          <w:ilvl w:val="0"/>
          <w:numId w:val="25"/>
        </w:numPr>
        <w:jc w:val="both"/>
        <w:rPr>
          <w:lang w:val="es-PE"/>
        </w:rPr>
      </w:pPr>
      <w:r w:rsidRPr="003B6EF1">
        <w:rPr>
          <w:lang w:val="es-PE"/>
        </w:rPr>
        <w:t xml:space="preserve">Copia de la vigencia de poder de representante legal el caso de personas jurídicas u entes colectivos. Tratándose de representación de personas naturales, se requiere de carta poder con firma legalizada. </w:t>
      </w:r>
    </w:p>
    <w:p w:rsidR="00D551A8" w:rsidRPr="00D551A8" w:rsidRDefault="003B6EF1" w:rsidP="00D551A8">
      <w:pPr>
        <w:pStyle w:val="Prrafodelista"/>
        <w:numPr>
          <w:ilvl w:val="0"/>
          <w:numId w:val="25"/>
        </w:numPr>
        <w:jc w:val="both"/>
        <w:rPr>
          <w:lang w:val="es-PE"/>
        </w:rPr>
      </w:pPr>
      <w:r w:rsidRPr="003B6EF1">
        <w:rPr>
          <w:lang w:val="es-PE"/>
        </w:rPr>
        <w:t xml:space="preserve">Indicación del número de comprobante de pago por derecho de Trámite. </w:t>
      </w:r>
    </w:p>
    <w:p w:rsidR="00D551A8" w:rsidRDefault="003B6EF1" w:rsidP="00D551A8">
      <w:pPr>
        <w:pStyle w:val="Prrafodelista"/>
        <w:numPr>
          <w:ilvl w:val="0"/>
          <w:numId w:val="25"/>
        </w:numPr>
        <w:jc w:val="both"/>
        <w:rPr>
          <w:lang w:val="es-PE"/>
        </w:rPr>
      </w:pPr>
      <w:r w:rsidRPr="003B6EF1">
        <w:rPr>
          <w:lang w:val="es-PE"/>
        </w:rPr>
        <w:t>Declaración Jurada de Observancia de Condiciones de Seguridad</w:t>
      </w:r>
    </w:p>
    <w:p w:rsidR="00527842" w:rsidRPr="00D551A8" w:rsidRDefault="00527842" w:rsidP="00527842">
      <w:pPr>
        <w:pStyle w:val="Prrafodelista"/>
        <w:ind w:left="1800"/>
        <w:jc w:val="both"/>
        <w:rPr>
          <w:lang w:val="es-PE"/>
        </w:rPr>
      </w:pPr>
    </w:p>
    <w:p w:rsidR="003B6EF1" w:rsidRPr="003B6EF1" w:rsidRDefault="003B6EF1" w:rsidP="00D551A8">
      <w:pPr>
        <w:pStyle w:val="Prrafodelista"/>
        <w:numPr>
          <w:ilvl w:val="0"/>
          <w:numId w:val="24"/>
        </w:numPr>
        <w:jc w:val="both"/>
        <w:rPr>
          <w:b/>
          <w:lang w:val="es-PE"/>
        </w:rPr>
      </w:pPr>
      <w:r w:rsidRPr="003B6EF1">
        <w:rPr>
          <w:b/>
          <w:lang w:val="es-PE"/>
        </w:rPr>
        <w:t>LICENCIA DE FUNCIONAMIENTO: ESTABLECIMIENTOS CON UN ÁREA DE HASTA 100 M2 - CON ITSE BÁSICA EX - POST EN FORMA CONJUNTA CON LA AUTORIZACIÓN DE ANUNCIO PUBLICITARIO SIMPLE (ADOSADO A LA FACHADA) Y/0 TOLDO.</w:t>
      </w:r>
    </w:p>
    <w:p w:rsidR="003B6EF1" w:rsidRPr="003B6EF1" w:rsidRDefault="003B6EF1" w:rsidP="00D551A8">
      <w:pPr>
        <w:pStyle w:val="Prrafodelista"/>
        <w:jc w:val="both"/>
        <w:rPr>
          <w:b/>
          <w:lang w:val="es-PE"/>
        </w:rPr>
      </w:pPr>
      <w:r w:rsidRPr="003B6EF1">
        <w:rPr>
          <w:b/>
          <w:lang w:val="es-PE"/>
        </w:rPr>
        <w:t xml:space="preserve">Requisitos Generales </w:t>
      </w:r>
    </w:p>
    <w:p w:rsidR="00D551A8" w:rsidRPr="00D551A8" w:rsidRDefault="003B6EF1" w:rsidP="00D551A8">
      <w:pPr>
        <w:pStyle w:val="Prrafodelista"/>
        <w:numPr>
          <w:ilvl w:val="0"/>
          <w:numId w:val="26"/>
        </w:numPr>
        <w:jc w:val="both"/>
        <w:rPr>
          <w:lang w:val="es-PE"/>
        </w:rPr>
      </w:pPr>
      <w:r w:rsidRPr="003B6EF1">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w:t>
      </w:r>
      <w:proofErr w:type="spellStart"/>
      <w:r w:rsidRPr="003B6EF1">
        <w:rPr>
          <w:lang w:val="es-PE"/>
        </w:rPr>
        <w:t>representant</w:t>
      </w:r>
      <w:proofErr w:type="spellEnd"/>
      <w:r w:rsidRPr="003B6EF1">
        <w:rPr>
          <w:lang w:val="es-PE"/>
        </w:rPr>
        <w:t xml:space="preserve">; legal, en caso de persona jurídica u otros entes colectivos; o, tratándose de personas naturales que actúen mediante representación. </w:t>
      </w:r>
    </w:p>
    <w:p w:rsidR="00D551A8" w:rsidRPr="00D551A8" w:rsidRDefault="003B6EF1" w:rsidP="00D551A8">
      <w:pPr>
        <w:pStyle w:val="Prrafodelista"/>
        <w:numPr>
          <w:ilvl w:val="0"/>
          <w:numId w:val="26"/>
        </w:numPr>
        <w:jc w:val="both"/>
        <w:rPr>
          <w:lang w:val="es-PE"/>
        </w:rPr>
      </w:pPr>
      <w:r w:rsidRPr="003B6EF1">
        <w:rPr>
          <w:lang w:val="es-PE"/>
        </w:rPr>
        <w:t xml:space="preserve">Copia de la vigencia de poder de representante legal e; caso de personas </w:t>
      </w:r>
      <w:proofErr w:type="spellStart"/>
      <w:r w:rsidRPr="003B6EF1">
        <w:rPr>
          <w:lang w:val="es-PE"/>
        </w:rPr>
        <w:t>juridicas</w:t>
      </w:r>
      <w:proofErr w:type="spellEnd"/>
      <w:r w:rsidRPr="003B6EF1">
        <w:rPr>
          <w:lang w:val="es-PE"/>
        </w:rPr>
        <w:t xml:space="preserve"> u entes colectivos. Tratándose de representación de personas naturales, se requiere de carta poder con firma legalizada. </w:t>
      </w:r>
    </w:p>
    <w:p w:rsidR="00D551A8" w:rsidRPr="00D551A8" w:rsidRDefault="003B6EF1" w:rsidP="00D551A8">
      <w:pPr>
        <w:pStyle w:val="Prrafodelista"/>
        <w:numPr>
          <w:ilvl w:val="0"/>
          <w:numId w:val="26"/>
        </w:numPr>
        <w:jc w:val="both"/>
        <w:rPr>
          <w:lang w:val="es-PE"/>
        </w:rPr>
      </w:pPr>
      <w:r w:rsidRPr="003B6EF1">
        <w:rPr>
          <w:lang w:val="es-PE"/>
        </w:rPr>
        <w:t xml:space="preserve">Indicación del número de comprobante de pago por derecho de Trámite. </w:t>
      </w:r>
    </w:p>
    <w:p w:rsidR="00D551A8" w:rsidRDefault="003B6EF1" w:rsidP="00D551A8">
      <w:pPr>
        <w:pStyle w:val="Prrafodelista"/>
        <w:numPr>
          <w:ilvl w:val="0"/>
          <w:numId w:val="26"/>
        </w:numPr>
        <w:jc w:val="both"/>
        <w:rPr>
          <w:lang w:val="es-PE"/>
        </w:rPr>
      </w:pPr>
      <w:r w:rsidRPr="003B6EF1">
        <w:rPr>
          <w:lang w:val="es-PE"/>
        </w:rPr>
        <w:t>Declaración Jurada de Observancia de Condiciones de Seguridad</w:t>
      </w:r>
    </w:p>
    <w:p w:rsidR="00527842" w:rsidRPr="00D551A8" w:rsidRDefault="00527842" w:rsidP="00527842">
      <w:pPr>
        <w:pStyle w:val="Prrafodelista"/>
        <w:ind w:left="1800"/>
        <w:jc w:val="both"/>
        <w:rPr>
          <w:lang w:val="es-PE"/>
        </w:rPr>
      </w:pPr>
    </w:p>
    <w:p w:rsidR="003B6EF1" w:rsidRDefault="003B6EF1" w:rsidP="00D551A8">
      <w:pPr>
        <w:pStyle w:val="Prrafodelista"/>
        <w:numPr>
          <w:ilvl w:val="0"/>
          <w:numId w:val="24"/>
        </w:numPr>
        <w:jc w:val="both"/>
        <w:rPr>
          <w:b/>
          <w:lang w:val="es-PE"/>
        </w:rPr>
      </w:pPr>
      <w:r w:rsidRPr="003B6EF1">
        <w:rPr>
          <w:b/>
          <w:lang w:val="es-PE"/>
        </w:rPr>
        <w:t>LICENCIA DE FUNCIONAMIENTO: ESTABLECIMIENTOS CON UN ÁREA DE HASTA 100 M2 - CON ITSE BÁSICA EX - POST EN FORMA CONJUNTA CON LA AUTORIZACIÓN DE ANUNCIO PUBLICITARIO (LUMINOSO O ILUMINADO) Y/0 TOLDO.</w:t>
      </w:r>
    </w:p>
    <w:p w:rsidR="003B6EF1" w:rsidRDefault="003B6EF1" w:rsidP="00D551A8">
      <w:pPr>
        <w:pStyle w:val="Prrafodelista"/>
        <w:jc w:val="both"/>
        <w:rPr>
          <w:lang w:val="es-PE"/>
        </w:rPr>
      </w:pPr>
      <w:r w:rsidRPr="003B6EF1">
        <w:rPr>
          <w:b/>
          <w:lang w:val="es-PE"/>
        </w:rPr>
        <w:t>R</w:t>
      </w:r>
      <w:r w:rsidRPr="003B6EF1">
        <w:rPr>
          <w:b/>
          <w:lang w:val="es-PE"/>
        </w:rPr>
        <w:t>equisitos Generales</w:t>
      </w:r>
      <w:r w:rsidRPr="003B6EF1">
        <w:rPr>
          <w:lang w:val="es-PE"/>
        </w:rPr>
        <w:t xml:space="preserve"> </w:t>
      </w:r>
    </w:p>
    <w:p w:rsidR="00D551A8" w:rsidRPr="00D551A8" w:rsidRDefault="003B6EF1" w:rsidP="00D551A8">
      <w:pPr>
        <w:pStyle w:val="Prrafodelista"/>
        <w:numPr>
          <w:ilvl w:val="0"/>
          <w:numId w:val="27"/>
        </w:numPr>
        <w:jc w:val="both"/>
        <w:rPr>
          <w:lang w:val="es-PE"/>
        </w:rPr>
      </w:pPr>
      <w:r w:rsidRPr="003B6EF1">
        <w:rPr>
          <w:lang w:val="es-PE"/>
        </w:rPr>
        <w:t>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w:t>
      </w:r>
      <w:r>
        <w:rPr>
          <w:lang w:val="es-PE"/>
        </w:rPr>
        <w:t>e</w:t>
      </w:r>
      <w:r w:rsidRPr="003B6EF1">
        <w:rPr>
          <w:lang w:val="es-PE"/>
        </w:rPr>
        <w:t xml:space="preserve"> legal, en caso de persona jurídica u otros entes colectivos; o, tratándose de personas naturales que actúen mediante representación. </w:t>
      </w:r>
    </w:p>
    <w:p w:rsidR="00D551A8" w:rsidRPr="00D551A8" w:rsidRDefault="003B6EF1" w:rsidP="00D551A8">
      <w:pPr>
        <w:pStyle w:val="Prrafodelista"/>
        <w:numPr>
          <w:ilvl w:val="0"/>
          <w:numId w:val="27"/>
        </w:numPr>
        <w:jc w:val="both"/>
        <w:rPr>
          <w:lang w:val="es-PE"/>
        </w:rPr>
      </w:pPr>
      <w:r w:rsidRPr="003B6EF1">
        <w:rPr>
          <w:lang w:val="es-PE"/>
        </w:rPr>
        <w:lastRenderedPageBreak/>
        <w:t xml:space="preserve">Copia de la vigencia de poder de representante legal e caso de personas jurídicas u entes colectivos. Tratándose de representación de personas naturales, se requiere de carta poder con firma legalizada. </w:t>
      </w:r>
    </w:p>
    <w:p w:rsidR="00D551A8" w:rsidRPr="00D551A8" w:rsidRDefault="003B6EF1" w:rsidP="00D551A8">
      <w:pPr>
        <w:pStyle w:val="Prrafodelista"/>
        <w:numPr>
          <w:ilvl w:val="0"/>
          <w:numId w:val="27"/>
        </w:numPr>
        <w:jc w:val="both"/>
        <w:rPr>
          <w:lang w:val="es-PE"/>
        </w:rPr>
      </w:pPr>
      <w:r>
        <w:rPr>
          <w:lang w:val="es-PE"/>
        </w:rPr>
        <w:t>Declaración</w:t>
      </w:r>
      <w:r w:rsidRPr="003B6EF1">
        <w:rPr>
          <w:lang w:val="es-PE"/>
        </w:rPr>
        <w:t xml:space="preserve"> Jurada de Observancia de Condiciones de Seguridad </w:t>
      </w:r>
    </w:p>
    <w:p w:rsidR="00D551A8" w:rsidRDefault="003B6EF1" w:rsidP="00D551A8">
      <w:pPr>
        <w:pStyle w:val="Prrafodelista"/>
        <w:numPr>
          <w:ilvl w:val="0"/>
          <w:numId w:val="27"/>
        </w:numPr>
        <w:jc w:val="both"/>
        <w:rPr>
          <w:lang w:val="es-PE"/>
        </w:rPr>
      </w:pPr>
      <w:r w:rsidRPr="003B6EF1">
        <w:rPr>
          <w:lang w:val="es-PE"/>
        </w:rPr>
        <w:t>Indicación del número de comprobante de pago por derecho de Trámite.</w:t>
      </w:r>
    </w:p>
    <w:p w:rsidR="00527842" w:rsidRPr="00D551A8" w:rsidRDefault="00527842" w:rsidP="00527842">
      <w:pPr>
        <w:pStyle w:val="Prrafodelista"/>
        <w:ind w:left="1800"/>
        <w:jc w:val="both"/>
        <w:rPr>
          <w:lang w:val="es-PE"/>
        </w:rPr>
      </w:pPr>
    </w:p>
    <w:p w:rsidR="003B6EF1" w:rsidRDefault="003B6EF1" w:rsidP="00D551A8">
      <w:pPr>
        <w:pStyle w:val="Prrafodelista"/>
        <w:numPr>
          <w:ilvl w:val="0"/>
          <w:numId w:val="24"/>
        </w:numPr>
        <w:jc w:val="both"/>
        <w:rPr>
          <w:b/>
          <w:lang w:val="es-PE"/>
        </w:rPr>
      </w:pPr>
      <w:r w:rsidRPr="003B6EF1">
        <w:rPr>
          <w:b/>
          <w:lang w:val="es-PE"/>
        </w:rPr>
        <w:t xml:space="preserve">LICENCIA DE FUNCIONAMIENTO: ESTABLECIMIENTOS CON UN ÁREA DE MAS DE 100 M2 HASTA 500 M2- CON ITSE BÁSICA EX </w:t>
      </w:r>
      <w:r>
        <w:rPr>
          <w:b/>
          <w:lang w:val="es-PE"/>
        </w:rPr>
        <w:t>–</w:t>
      </w:r>
      <w:r w:rsidRPr="003B6EF1">
        <w:rPr>
          <w:b/>
          <w:lang w:val="es-PE"/>
        </w:rPr>
        <w:t xml:space="preserve"> ANTE</w:t>
      </w:r>
    </w:p>
    <w:p w:rsidR="003B6EF1" w:rsidRPr="003B6EF1" w:rsidRDefault="003B6EF1" w:rsidP="00D551A8">
      <w:pPr>
        <w:pStyle w:val="Prrafodelista"/>
        <w:jc w:val="both"/>
        <w:rPr>
          <w:b/>
          <w:lang w:val="es-PE"/>
        </w:rPr>
      </w:pPr>
      <w:r w:rsidRPr="003B6EF1">
        <w:rPr>
          <w:b/>
          <w:lang w:val="es-PE"/>
        </w:rPr>
        <w:t xml:space="preserve">Requisitos Generales </w:t>
      </w:r>
    </w:p>
    <w:p w:rsidR="00D551A8" w:rsidRPr="00D551A8" w:rsidRDefault="003B6EF1" w:rsidP="00D551A8">
      <w:pPr>
        <w:pStyle w:val="Prrafodelista"/>
        <w:numPr>
          <w:ilvl w:val="0"/>
          <w:numId w:val="28"/>
        </w:numPr>
        <w:jc w:val="both"/>
        <w:rPr>
          <w:lang w:val="es-PE"/>
        </w:rPr>
      </w:pPr>
      <w:r w:rsidRPr="003B6EF1">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w:t>
      </w:r>
      <w:proofErr w:type="spellStart"/>
      <w:r w:rsidRPr="003B6EF1">
        <w:rPr>
          <w:lang w:val="es-PE"/>
        </w:rPr>
        <w:t>juridicas</w:t>
      </w:r>
      <w:proofErr w:type="spellEnd"/>
      <w:r w:rsidRPr="003B6EF1">
        <w:rPr>
          <w:lang w:val="es-PE"/>
        </w:rPr>
        <w:t xml:space="preserve"> o naturales, según corresponda. • Número de DNI o Carné de Extranjería del </w:t>
      </w:r>
      <w:proofErr w:type="spellStart"/>
      <w:r w:rsidRPr="003B6EF1">
        <w:rPr>
          <w:lang w:val="es-PE"/>
        </w:rPr>
        <w:t>representant</w:t>
      </w:r>
      <w:proofErr w:type="spellEnd"/>
      <w:r w:rsidRPr="003B6EF1">
        <w:rPr>
          <w:lang w:val="es-PE"/>
        </w:rPr>
        <w:t xml:space="preserve">? legal, en caso de persona jurídica u otros entes colectivos; o, tratándose de personas naturales que actúen mediante representación. </w:t>
      </w:r>
    </w:p>
    <w:p w:rsidR="00D551A8" w:rsidRPr="00D551A8" w:rsidRDefault="003B6EF1" w:rsidP="00D551A8">
      <w:pPr>
        <w:pStyle w:val="Prrafodelista"/>
        <w:numPr>
          <w:ilvl w:val="0"/>
          <w:numId w:val="28"/>
        </w:numPr>
        <w:jc w:val="both"/>
        <w:rPr>
          <w:lang w:val="es-PE"/>
        </w:rPr>
      </w:pPr>
      <w:r w:rsidRPr="003B6EF1">
        <w:rPr>
          <w:lang w:val="es-PE"/>
        </w:rPr>
        <w:t xml:space="preserve">Copia de la vigencia de poder de representante legal el caso de personas jurídicas u entes colectivos. Tratándose de representación de personas naturales, se requiere de carta poder con firma legalizada. </w:t>
      </w:r>
    </w:p>
    <w:p w:rsidR="00D551A8" w:rsidRDefault="003B6EF1" w:rsidP="00D551A8">
      <w:pPr>
        <w:pStyle w:val="Prrafodelista"/>
        <w:numPr>
          <w:ilvl w:val="0"/>
          <w:numId w:val="28"/>
        </w:numPr>
        <w:jc w:val="both"/>
        <w:rPr>
          <w:lang w:val="es-PE"/>
        </w:rPr>
      </w:pPr>
      <w:r w:rsidRPr="003B6EF1">
        <w:rPr>
          <w:lang w:val="es-PE"/>
        </w:rPr>
        <w:t>Indicación del número de comprobante de pago por derecho de Trámite.</w:t>
      </w:r>
    </w:p>
    <w:p w:rsidR="00527842" w:rsidRPr="00D551A8" w:rsidRDefault="00527842" w:rsidP="00527842">
      <w:pPr>
        <w:pStyle w:val="Prrafodelista"/>
        <w:ind w:left="1800"/>
        <w:jc w:val="both"/>
        <w:rPr>
          <w:lang w:val="es-PE"/>
        </w:rPr>
      </w:pPr>
    </w:p>
    <w:p w:rsidR="003B6EF1" w:rsidRDefault="002F0D3B" w:rsidP="00D551A8">
      <w:pPr>
        <w:pStyle w:val="Prrafodelista"/>
        <w:numPr>
          <w:ilvl w:val="0"/>
          <w:numId w:val="24"/>
        </w:numPr>
        <w:jc w:val="both"/>
        <w:rPr>
          <w:b/>
          <w:lang w:val="es-PE"/>
        </w:rPr>
      </w:pPr>
      <w:r w:rsidRPr="002F0D3B">
        <w:rPr>
          <w:b/>
          <w:lang w:val="es-PE"/>
        </w:rPr>
        <w:t>LICENCIA DE FUNCIONAMIENTO: ESTABLECIMIENTOS CON UN ÁREA DE MAS DE 100 M2 HASTA 500 M2- CON ITSE BÁSICA EX - ANTE EN FORMA CONJUNTA CON LA AUTORIZACIÓN DE ANUNCIO PUBLICITARIO SIMPLE (ADOSADO A FACHADA) Y/0 TOLDO.</w:t>
      </w:r>
    </w:p>
    <w:p w:rsidR="002F0D3B" w:rsidRPr="002F0D3B" w:rsidRDefault="002F0D3B" w:rsidP="00D551A8">
      <w:pPr>
        <w:pStyle w:val="Prrafodelista"/>
        <w:jc w:val="both"/>
        <w:rPr>
          <w:b/>
          <w:lang w:val="es-PE"/>
        </w:rPr>
      </w:pPr>
      <w:r w:rsidRPr="002F0D3B">
        <w:rPr>
          <w:b/>
          <w:lang w:val="es-PE"/>
        </w:rPr>
        <w:t xml:space="preserve">Requisitos Generales </w:t>
      </w:r>
    </w:p>
    <w:p w:rsidR="00D551A8" w:rsidRPr="00D551A8" w:rsidRDefault="002F0D3B" w:rsidP="00D551A8">
      <w:pPr>
        <w:pStyle w:val="Prrafodelista"/>
        <w:numPr>
          <w:ilvl w:val="0"/>
          <w:numId w:val="29"/>
        </w:numPr>
        <w:jc w:val="both"/>
        <w:rPr>
          <w:lang w:val="es-PE"/>
        </w:rPr>
      </w:pPr>
      <w:r w:rsidRPr="002F0D3B">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D551A8" w:rsidRPr="00D551A8" w:rsidRDefault="002F0D3B" w:rsidP="00D551A8">
      <w:pPr>
        <w:pStyle w:val="Prrafodelista"/>
        <w:numPr>
          <w:ilvl w:val="0"/>
          <w:numId w:val="29"/>
        </w:numPr>
        <w:jc w:val="both"/>
        <w:rPr>
          <w:lang w:val="es-PE"/>
        </w:rPr>
      </w:pPr>
      <w:r w:rsidRPr="002F0D3B">
        <w:rPr>
          <w:lang w:val="es-PE"/>
        </w:rPr>
        <w:t xml:space="preserve">Copia de la vigencia de poder de representante legal el caso de personas jurídicas u entes colectivos. Tratándose de representación de personas naturales, se requiere de carta poder con firma legalizada. </w:t>
      </w:r>
    </w:p>
    <w:p w:rsidR="00D551A8" w:rsidRDefault="002F0D3B" w:rsidP="00D551A8">
      <w:pPr>
        <w:pStyle w:val="Prrafodelista"/>
        <w:numPr>
          <w:ilvl w:val="0"/>
          <w:numId w:val="29"/>
        </w:numPr>
        <w:jc w:val="both"/>
        <w:rPr>
          <w:lang w:val="es-PE"/>
        </w:rPr>
      </w:pPr>
      <w:r w:rsidRPr="002F0D3B">
        <w:rPr>
          <w:lang w:val="es-PE"/>
        </w:rPr>
        <w:t>Indicación del número de comprobante de pago por</w:t>
      </w:r>
      <w:r>
        <w:rPr>
          <w:lang w:val="es-PE"/>
        </w:rPr>
        <w:t xml:space="preserve"> derecho</w:t>
      </w:r>
      <w:r w:rsidRPr="002F0D3B">
        <w:rPr>
          <w:lang w:val="es-PE"/>
        </w:rPr>
        <w:t xml:space="preserve"> de Trámite.</w:t>
      </w:r>
    </w:p>
    <w:p w:rsidR="00527842" w:rsidRPr="00D551A8" w:rsidRDefault="00527842" w:rsidP="00527842">
      <w:pPr>
        <w:pStyle w:val="Prrafodelista"/>
        <w:ind w:left="1800"/>
        <w:jc w:val="both"/>
        <w:rPr>
          <w:lang w:val="es-PE"/>
        </w:rPr>
      </w:pPr>
    </w:p>
    <w:p w:rsidR="002F0D3B" w:rsidRDefault="002F0D3B" w:rsidP="00D551A8">
      <w:pPr>
        <w:pStyle w:val="Prrafodelista"/>
        <w:numPr>
          <w:ilvl w:val="0"/>
          <w:numId w:val="24"/>
        </w:numPr>
        <w:jc w:val="both"/>
        <w:rPr>
          <w:b/>
          <w:lang w:val="es-PE"/>
        </w:rPr>
      </w:pPr>
      <w:r w:rsidRPr="002F0D3B">
        <w:rPr>
          <w:b/>
          <w:lang w:val="es-PE"/>
        </w:rPr>
        <w:t>LICENCIA DE FUNCIONAMIENTO: ESTABLECIMIENTOS CON UN ÁREA DE MAS DE 100 M2 HASTA 500 M2- CON ITSE BÁSICA EX - ANTE EN FORMA CONJUNTA CON LA AUTORIZACIÓN DE ANUNCIO PUBLICITARIO (LUMINOSO O ILUMINADO) Y/0 TOLDO.</w:t>
      </w:r>
    </w:p>
    <w:p w:rsidR="002F0D3B" w:rsidRDefault="002F0D3B" w:rsidP="00D551A8">
      <w:pPr>
        <w:pStyle w:val="Prrafodelista"/>
        <w:jc w:val="both"/>
        <w:rPr>
          <w:lang w:val="es-PE"/>
        </w:rPr>
      </w:pPr>
      <w:r w:rsidRPr="002F0D3B">
        <w:rPr>
          <w:lang w:val="es-PE"/>
        </w:rPr>
        <w:t xml:space="preserve">Requisitos Generales </w:t>
      </w:r>
    </w:p>
    <w:p w:rsidR="00D551A8" w:rsidRPr="00D551A8" w:rsidRDefault="002F0D3B" w:rsidP="00D551A8">
      <w:pPr>
        <w:pStyle w:val="Prrafodelista"/>
        <w:numPr>
          <w:ilvl w:val="0"/>
          <w:numId w:val="30"/>
        </w:numPr>
        <w:jc w:val="both"/>
        <w:rPr>
          <w:lang w:val="es-PE"/>
        </w:rPr>
      </w:pPr>
      <w:r w:rsidRPr="002F0D3B">
        <w:rPr>
          <w:lang w:val="es-PE"/>
        </w:rPr>
        <w:t xml:space="preserve">Formato de solicitud de licencia de funcionamiento (de distribución gratuita o de libre reproducción), con carácter de declaración jurada, que incluya: • Número de RUC y DNI </w:t>
      </w:r>
      <w:r w:rsidRPr="002F0D3B">
        <w:rPr>
          <w:lang w:val="es-PE"/>
        </w:rPr>
        <w:lastRenderedPageBreak/>
        <w:t xml:space="preserve">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D551A8" w:rsidRPr="00D551A8" w:rsidRDefault="002F0D3B" w:rsidP="00D551A8">
      <w:pPr>
        <w:pStyle w:val="Prrafodelista"/>
        <w:numPr>
          <w:ilvl w:val="0"/>
          <w:numId w:val="30"/>
        </w:numPr>
        <w:jc w:val="both"/>
        <w:rPr>
          <w:lang w:val="es-PE"/>
        </w:rPr>
      </w:pPr>
      <w:r w:rsidRPr="002F0D3B">
        <w:rPr>
          <w:lang w:val="es-PE"/>
        </w:rPr>
        <w:t xml:space="preserve">Copia de la vigencia de poder de representante legal el caso de personas jurídicas u entes colectivos. Tratándose de representación de personas naturales, se requiere de carta poder con firma legalizada. </w:t>
      </w:r>
    </w:p>
    <w:p w:rsidR="00D551A8" w:rsidRDefault="002F0D3B" w:rsidP="00D551A8">
      <w:pPr>
        <w:pStyle w:val="Prrafodelista"/>
        <w:numPr>
          <w:ilvl w:val="0"/>
          <w:numId w:val="30"/>
        </w:numPr>
        <w:jc w:val="both"/>
        <w:rPr>
          <w:lang w:val="es-PE"/>
        </w:rPr>
      </w:pPr>
      <w:r w:rsidRPr="002F0D3B">
        <w:rPr>
          <w:lang w:val="es-PE"/>
        </w:rPr>
        <w:t>Indicación del número de comprobante de pago por derecho de Trámite.</w:t>
      </w:r>
    </w:p>
    <w:p w:rsidR="00527842" w:rsidRPr="00D551A8" w:rsidRDefault="00527842" w:rsidP="00527842">
      <w:pPr>
        <w:pStyle w:val="Prrafodelista"/>
        <w:ind w:left="1800"/>
        <w:jc w:val="both"/>
        <w:rPr>
          <w:lang w:val="es-PE"/>
        </w:rPr>
      </w:pPr>
    </w:p>
    <w:p w:rsidR="003B6EF1" w:rsidRDefault="002F0D3B" w:rsidP="00D551A8">
      <w:pPr>
        <w:pStyle w:val="Prrafodelista"/>
        <w:numPr>
          <w:ilvl w:val="0"/>
          <w:numId w:val="24"/>
        </w:numPr>
        <w:jc w:val="both"/>
        <w:rPr>
          <w:b/>
          <w:lang w:val="es-PE"/>
        </w:rPr>
      </w:pPr>
      <w:r w:rsidRPr="002F0D3B">
        <w:rPr>
          <w:b/>
          <w:lang w:val="es-PE"/>
        </w:rPr>
        <w:t>LICENCIA DE FUNCIONAMIENTO: ESTABLECIMIENTOS QUE REQUIEREN DE UN ITSE DE DETALLE O MULTIDISCIPLINARIA (MAS DE 500 M2)</w:t>
      </w:r>
    </w:p>
    <w:p w:rsidR="002F0D3B" w:rsidRPr="002F0D3B" w:rsidRDefault="002F0D3B" w:rsidP="00D551A8">
      <w:pPr>
        <w:pStyle w:val="Prrafodelista"/>
        <w:jc w:val="both"/>
        <w:rPr>
          <w:b/>
          <w:lang w:val="es-PE"/>
        </w:rPr>
      </w:pPr>
      <w:r w:rsidRPr="002F0D3B">
        <w:rPr>
          <w:b/>
          <w:lang w:val="es-PE"/>
        </w:rPr>
        <w:t xml:space="preserve">Requisitos Generales </w:t>
      </w:r>
    </w:p>
    <w:p w:rsidR="00D551A8" w:rsidRPr="00D551A8" w:rsidRDefault="002F0D3B" w:rsidP="00D551A8">
      <w:pPr>
        <w:pStyle w:val="Prrafodelista"/>
        <w:numPr>
          <w:ilvl w:val="0"/>
          <w:numId w:val="31"/>
        </w:numPr>
        <w:jc w:val="both"/>
        <w:rPr>
          <w:lang w:val="es-PE"/>
        </w:rPr>
      </w:pPr>
      <w:r w:rsidRPr="002F0D3B">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w:t>
      </w:r>
      <w:proofErr w:type="spellStart"/>
      <w:r w:rsidRPr="002F0D3B">
        <w:rPr>
          <w:lang w:val="es-PE"/>
        </w:rPr>
        <w:t>representant</w:t>
      </w:r>
      <w:proofErr w:type="spellEnd"/>
      <w:r w:rsidRPr="002F0D3B">
        <w:rPr>
          <w:lang w:val="es-PE"/>
        </w:rPr>
        <w:t xml:space="preserve"> legal, en caso de persona jurídica u otros entes colectivos; o, tratándose de personas naturales que actúen mediante representación. </w:t>
      </w:r>
    </w:p>
    <w:p w:rsidR="00D551A8" w:rsidRPr="00D551A8" w:rsidRDefault="002F0D3B" w:rsidP="00D551A8">
      <w:pPr>
        <w:pStyle w:val="Prrafodelista"/>
        <w:numPr>
          <w:ilvl w:val="0"/>
          <w:numId w:val="31"/>
        </w:numPr>
        <w:jc w:val="both"/>
        <w:rPr>
          <w:lang w:val="es-PE"/>
        </w:rPr>
      </w:pPr>
      <w:r w:rsidRPr="002F0D3B">
        <w:rPr>
          <w:lang w:val="es-PE"/>
        </w:rPr>
        <w:t xml:space="preserve">Copia de la vigencia de poder de representante legal en caso de personas jurídicas u entes colectivos. Tratándose de representación de personas naturales, se requiere de carta poder con firma legalizada. </w:t>
      </w:r>
    </w:p>
    <w:p w:rsidR="00D551A8" w:rsidRPr="00D551A8" w:rsidRDefault="002F0D3B" w:rsidP="00D551A8">
      <w:pPr>
        <w:pStyle w:val="Prrafodelista"/>
        <w:numPr>
          <w:ilvl w:val="0"/>
          <w:numId w:val="31"/>
        </w:numPr>
        <w:jc w:val="both"/>
        <w:rPr>
          <w:lang w:val="es-PE"/>
        </w:rPr>
      </w:pPr>
      <w:r w:rsidRPr="002F0D3B">
        <w:rPr>
          <w:lang w:val="es-PE"/>
        </w:rPr>
        <w:t xml:space="preserve">Certificado de Seguridad en Edificaciones de detalle o multidisciplinaria, según corresponda. </w:t>
      </w:r>
    </w:p>
    <w:p w:rsidR="00D551A8" w:rsidRDefault="002F0D3B" w:rsidP="00D551A8">
      <w:pPr>
        <w:pStyle w:val="Prrafodelista"/>
        <w:numPr>
          <w:ilvl w:val="0"/>
          <w:numId w:val="31"/>
        </w:numPr>
        <w:jc w:val="both"/>
        <w:rPr>
          <w:lang w:val="es-PE"/>
        </w:rPr>
      </w:pPr>
      <w:r w:rsidRPr="002F0D3B">
        <w:rPr>
          <w:lang w:val="es-PE"/>
        </w:rPr>
        <w:t>Indicación del número de comprobante de pago por derecho de Trámite.</w:t>
      </w:r>
    </w:p>
    <w:p w:rsidR="00527842" w:rsidRPr="00D551A8" w:rsidRDefault="00527842" w:rsidP="00527842">
      <w:pPr>
        <w:pStyle w:val="Prrafodelista"/>
        <w:ind w:left="1800"/>
        <w:jc w:val="both"/>
        <w:rPr>
          <w:lang w:val="es-PE"/>
        </w:rPr>
      </w:pPr>
    </w:p>
    <w:p w:rsidR="003B6EF1" w:rsidRDefault="002F0D3B" w:rsidP="00D551A8">
      <w:pPr>
        <w:pStyle w:val="Prrafodelista"/>
        <w:numPr>
          <w:ilvl w:val="0"/>
          <w:numId w:val="24"/>
        </w:numPr>
        <w:jc w:val="both"/>
        <w:rPr>
          <w:b/>
          <w:lang w:val="es-PE"/>
        </w:rPr>
      </w:pPr>
      <w:r w:rsidRPr="002F0D3B">
        <w:rPr>
          <w:b/>
          <w:lang w:val="es-PE"/>
        </w:rPr>
        <w:t>LICENCIA DE FUNCIONAMIENTO: ESTABLECIMIENTOS QUE REQUIEREN DE UN ITSE DE DETALLE O MULTIDISCIPLINARIA (MAS DE 500 M2) EN FORMA CONJUNTA CON LA AUTORIZACION DEL ANUNCIO PUBLICITARIO SIMPLE (ADOSADO A FACHADA) Y/0 TOLDO</w:t>
      </w:r>
    </w:p>
    <w:p w:rsidR="002F0D3B" w:rsidRPr="002F0D3B" w:rsidRDefault="002F0D3B" w:rsidP="00D551A8">
      <w:pPr>
        <w:pStyle w:val="Prrafodelista"/>
        <w:jc w:val="both"/>
        <w:rPr>
          <w:b/>
          <w:lang w:val="es-PE"/>
        </w:rPr>
      </w:pPr>
      <w:r w:rsidRPr="002F0D3B">
        <w:rPr>
          <w:b/>
          <w:lang w:val="es-PE"/>
        </w:rPr>
        <w:t xml:space="preserve">Requisitos Generales </w:t>
      </w:r>
    </w:p>
    <w:p w:rsidR="00D551A8" w:rsidRPr="00D551A8" w:rsidRDefault="002F0D3B" w:rsidP="00D551A8">
      <w:pPr>
        <w:pStyle w:val="Prrafodelista"/>
        <w:numPr>
          <w:ilvl w:val="0"/>
          <w:numId w:val="32"/>
        </w:numPr>
        <w:jc w:val="both"/>
        <w:rPr>
          <w:lang w:val="es-PE"/>
        </w:rPr>
      </w:pPr>
      <w:r w:rsidRPr="002F0D3B">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D551A8" w:rsidRPr="00D551A8" w:rsidRDefault="002F0D3B" w:rsidP="00D551A8">
      <w:pPr>
        <w:pStyle w:val="Prrafodelista"/>
        <w:numPr>
          <w:ilvl w:val="0"/>
          <w:numId w:val="32"/>
        </w:numPr>
        <w:jc w:val="both"/>
        <w:rPr>
          <w:lang w:val="es-PE"/>
        </w:rPr>
      </w:pPr>
      <w:r w:rsidRPr="002F0D3B">
        <w:rPr>
          <w:lang w:val="es-PE"/>
        </w:rPr>
        <w:t xml:space="preserve">Copia de la vigencia de poder de representante legal en caso de personas jurídicas u entes colectivos. Tratándose de representación de personas naturales, se requiere de carta poder con firma legalizada. </w:t>
      </w:r>
    </w:p>
    <w:p w:rsidR="00D551A8" w:rsidRDefault="002F0D3B" w:rsidP="00D551A8">
      <w:pPr>
        <w:pStyle w:val="Prrafodelista"/>
        <w:numPr>
          <w:ilvl w:val="0"/>
          <w:numId w:val="32"/>
        </w:numPr>
        <w:jc w:val="both"/>
        <w:rPr>
          <w:lang w:val="es-PE"/>
        </w:rPr>
      </w:pPr>
      <w:r w:rsidRPr="002F0D3B">
        <w:rPr>
          <w:lang w:val="es-PE"/>
        </w:rPr>
        <w:t>Certificado de Seguridad en Edificaciones de detalle o multidi</w:t>
      </w:r>
      <w:r w:rsidR="00D551A8">
        <w:rPr>
          <w:lang w:val="es-PE"/>
        </w:rPr>
        <w:t>sciplinaria, según corresponda.</w:t>
      </w:r>
    </w:p>
    <w:p w:rsidR="00D551A8" w:rsidRPr="00D551A8" w:rsidRDefault="002F0D3B" w:rsidP="00D551A8">
      <w:pPr>
        <w:pStyle w:val="Prrafodelista"/>
        <w:numPr>
          <w:ilvl w:val="0"/>
          <w:numId w:val="32"/>
        </w:numPr>
        <w:jc w:val="both"/>
        <w:rPr>
          <w:lang w:val="es-PE"/>
        </w:rPr>
      </w:pPr>
      <w:r w:rsidRPr="00D551A8">
        <w:rPr>
          <w:lang w:val="es-PE"/>
        </w:rPr>
        <w:t>Indicación del número de comprobante de pago por</w:t>
      </w:r>
      <w:r w:rsidR="00D551A8" w:rsidRPr="00D551A8">
        <w:rPr>
          <w:lang w:val="es-PE"/>
        </w:rPr>
        <w:t xml:space="preserve"> derecho de Trámite.</w:t>
      </w:r>
    </w:p>
    <w:p w:rsidR="003B6EF1" w:rsidRDefault="002F0D3B" w:rsidP="00D551A8">
      <w:pPr>
        <w:pStyle w:val="Prrafodelista"/>
        <w:numPr>
          <w:ilvl w:val="0"/>
          <w:numId w:val="24"/>
        </w:numPr>
        <w:jc w:val="both"/>
        <w:rPr>
          <w:b/>
          <w:lang w:val="es-PE"/>
        </w:rPr>
      </w:pPr>
      <w:r w:rsidRPr="002F0D3B">
        <w:rPr>
          <w:b/>
          <w:lang w:val="es-PE"/>
        </w:rPr>
        <w:lastRenderedPageBreak/>
        <w:t>LICENCIA DE FUNCIONAMIENTO: ESTABLECIMIENTOS QUE REQUIEREN DE UN ITSE DE DETALLE O MULTIDISCIPLINARIA (MAS DE 500 M2) EN FORMA CONJUNTA CON LA AUTORIZACION DEL ANUNCIO PUBLICITARIO (LUMINOSO O ILUMINADO) Y/0 TOLDO</w:t>
      </w:r>
    </w:p>
    <w:p w:rsidR="002F0D3B" w:rsidRPr="002F0D3B" w:rsidRDefault="002F0D3B" w:rsidP="00D551A8">
      <w:pPr>
        <w:pStyle w:val="Prrafodelista"/>
        <w:jc w:val="both"/>
        <w:rPr>
          <w:b/>
          <w:lang w:val="es-PE"/>
        </w:rPr>
      </w:pPr>
      <w:r w:rsidRPr="002F0D3B">
        <w:rPr>
          <w:b/>
          <w:lang w:val="es-PE"/>
        </w:rPr>
        <w:t xml:space="preserve">Requisitos Generales </w:t>
      </w:r>
    </w:p>
    <w:p w:rsidR="00D551A8" w:rsidRPr="00D551A8" w:rsidRDefault="002F0D3B" w:rsidP="00D551A8">
      <w:pPr>
        <w:pStyle w:val="Prrafodelista"/>
        <w:numPr>
          <w:ilvl w:val="0"/>
          <w:numId w:val="33"/>
        </w:numPr>
        <w:jc w:val="both"/>
        <w:rPr>
          <w:lang w:val="es-PE"/>
        </w:rPr>
      </w:pPr>
      <w:r w:rsidRPr="002F0D3B">
        <w:rPr>
          <w:lang w:val="es-PE"/>
        </w:rPr>
        <w:t>Formato de solicitud de licencia de funcionamiento (de distribución gratuita o de libre reproducción), con carácter de declaración jurada, que incluya</w:t>
      </w:r>
      <w:proofErr w:type="gramStart"/>
      <w:r w:rsidRPr="002F0D3B">
        <w:rPr>
          <w:lang w:val="es-PE"/>
        </w:rPr>
        <w:t>: .</w:t>
      </w:r>
      <w:proofErr w:type="gramEnd"/>
      <w:r w:rsidRPr="002F0D3B">
        <w:rPr>
          <w:lang w:val="es-PE"/>
        </w:rPr>
        <w:t xml:space="preserve"> • Número de RUC y DNI o Carné de Extranjería del solicitante, tratándose de personas jurídicas o naturales, según corresponda. • Número de DNI o Carné de </w:t>
      </w:r>
      <w:proofErr w:type="spellStart"/>
      <w:r w:rsidRPr="002F0D3B">
        <w:rPr>
          <w:lang w:val="es-PE"/>
        </w:rPr>
        <w:t>Extranjeria</w:t>
      </w:r>
      <w:proofErr w:type="spellEnd"/>
      <w:r w:rsidRPr="002F0D3B">
        <w:rPr>
          <w:lang w:val="es-PE"/>
        </w:rPr>
        <w:t xml:space="preserve"> del </w:t>
      </w:r>
      <w:proofErr w:type="spellStart"/>
      <w:r w:rsidRPr="002F0D3B">
        <w:rPr>
          <w:lang w:val="es-PE"/>
        </w:rPr>
        <w:t>representant</w:t>
      </w:r>
      <w:proofErr w:type="spellEnd"/>
      <w:r w:rsidRPr="002F0D3B">
        <w:rPr>
          <w:lang w:val="es-PE"/>
        </w:rPr>
        <w:t xml:space="preserve"> legal, en caso de persona jurídica u otros entes colectivos; o, tratándose de personas naturales que actúen mediante representación. </w:t>
      </w:r>
    </w:p>
    <w:p w:rsidR="00D551A8" w:rsidRPr="00D551A8" w:rsidRDefault="002F0D3B" w:rsidP="00D551A8">
      <w:pPr>
        <w:pStyle w:val="Prrafodelista"/>
        <w:numPr>
          <w:ilvl w:val="0"/>
          <w:numId w:val="33"/>
        </w:numPr>
        <w:jc w:val="both"/>
        <w:rPr>
          <w:lang w:val="es-PE"/>
        </w:rPr>
      </w:pPr>
      <w:r w:rsidRPr="002F0D3B">
        <w:rPr>
          <w:lang w:val="es-PE"/>
        </w:rPr>
        <w:t xml:space="preserve">Copia de la vigencia de poder de representante legal el caso de personas jurídicas u entes colectivos. Tratándose de representación de personas naturales, se requiere de carta poder con firma legalizada. </w:t>
      </w:r>
    </w:p>
    <w:p w:rsidR="00D551A8" w:rsidRPr="00D551A8" w:rsidRDefault="002F0D3B" w:rsidP="00D551A8">
      <w:pPr>
        <w:pStyle w:val="Prrafodelista"/>
        <w:numPr>
          <w:ilvl w:val="0"/>
          <w:numId w:val="33"/>
        </w:numPr>
        <w:jc w:val="both"/>
        <w:rPr>
          <w:lang w:val="es-PE"/>
        </w:rPr>
      </w:pPr>
      <w:r w:rsidRPr="002F0D3B">
        <w:rPr>
          <w:lang w:val="es-PE"/>
        </w:rPr>
        <w:t xml:space="preserve">Certificado de Seguridad en Edificaciones de detalle o multidisciplinaria, según corresponda. </w:t>
      </w:r>
    </w:p>
    <w:p w:rsidR="00D551A8" w:rsidRDefault="002F0D3B" w:rsidP="00D551A8">
      <w:pPr>
        <w:pStyle w:val="Prrafodelista"/>
        <w:numPr>
          <w:ilvl w:val="0"/>
          <w:numId w:val="33"/>
        </w:numPr>
        <w:jc w:val="both"/>
        <w:rPr>
          <w:lang w:val="es-PE"/>
        </w:rPr>
      </w:pPr>
      <w:r w:rsidRPr="002F0D3B">
        <w:rPr>
          <w:lang w:val="es-PE"/>
        </w:rPr>
        <w:t>Indicación del número de comprobante de pago por derecho de Trámite.</w:t>
      </w:r>
    </w:p>
    <w:p w:rsidR="00527842" w:rsidRPr="00D551A8" w:rsidRDefault="00527842" w:rsidP="00527842">
      <w:pPr>
        <w:pStyle w:val="Prrafodelista"/>
        <w:ind w:left="1800"/>
        <w:jc w:val="both"/>
        <w:rPr>
          <w:lang w:val="es-PE"/>
        </w:rPr>
      </w:pPr>
    </w:p>
    <w:p w:rsidR="003B6EF1" w:rsidRDefault="002F0D3B" w:rsidP="00D551A8">
      <w:pPr>
        <w:pStyle w:val="Prrafodelista"/>
        <w:numPr>
          <w:ilvl w:val="0"/>
          <w:numId w:val="24"/>
        </w:numPr>
        <w:jc w:val="both"/>
        <w:rPr>
          <w:b/>
          <w:lang w:val="es-PE"/>
        </w:rPr>
      </w:pPr>
      <w:r w:rsidRPr="002F0D3B">
        <w:rPr>
          <w:b/>
          <w:lang w:val="es-PE"/>
        </w:rPr>
        <w:t>LICENCIA DE FUNCIONAMIENTO: MERCADOS DE ABASTOS, GALERIAS COMERCIALES Y CENTROS COMERCIALES (LICENCIA CORPORATIVA)</w:t>
      </w:r>
    </w:p>
    <w:p w:rsidR="002F0D3B" w:rsidRPr="00D551A8" w:rsidRDefault="002F0D3B" w:rsidP="00D551A8">
      <w:pPr>
        <w:pStyle w:val="Prrafodelista"/>
        <w:jc w:val="both"/>
        <w:rPr>
          <w:b/>
          <w:lang w:val="es-PE"/>
        </w:rPr>
      </w:pPr>
      <w:r w:rsidRPr="00D551A8">
        <w:rPr>
          <w:b/>
          <w:lang w:val="es-PE"/>
        </w:rPr>
        <w:t xml:space="preserve">Requisitos Generales </w:t>
      </w:r>
    </w:p>
    <w:p w:rsidR="00D551A8" w:rsidRPr="00D551A8" w:rsidRDefault="002F0D3B" w:rsidP="00D551A8">
      <w:pPr>
        <w:pStyle w:val="Prrafodelista"/>
        <w:numPr>
          <w:ilvl w:val="0"/>
          <w:numId w:val="34"/>
        </w:numPr>
        <w:jc w:val="both"/>
        <w:rPr>
          <w:lang w:val="es-PE"/>
        </w:rPr>
      </w:pPr>
      <w:r w:rsidRPr="002F0D3B">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w:t>
      </w:r>
      <w:proofErr w:type="spellStart"/>
      <w:r w:rsidRPr="002F0D3B">
        <w:rPr>
          <w:lang w:val="es-PE"/>
        </w:rPr>
        <w:t>representant</w:t>
      </w:r>
      <w:proofErr w:type="spellEnd"/>
      <w:r w:rsidRPr="002F0D3B">
        <w:rPr>
          <w:lang w:val="es-PE"/>
        </w:rPr>
        <w:t xml:space="preserve"> legal, en caso de persona jurídica u otros entes colectivos; o, tratándose de personas naturales que actúen mediante representación. </w:t>
      </w:r>
    </w:p>
    <w:p w:rsidR="00D551A8" w:rsidRPr="00D551A8" w:rsidRDefault="002F0D3B" w:rsidP="00D551A8">
      <w:pPr>
        <w:pStyle w:val="Prrafodelista"/>
        <w:numPr>
          <w:ilvl w:val="0"/>
          <w:numId w:val="34"/>
        </w:numPr>
        <w:jc w:val="both"/>
        <w:rPr>
          <w:lang w:val="es-PE"/>
        </w:rPr>
      </w:pPr>
      <w:r w:rsidRPr="002F0D3B">
        <w:rPr>
          <w:lang w:val="es-PE"/>
        </w:rPr>
        <w:t xml:space="preserve">Copia de la vigencia de poder de representante legal e caso de personas jurídicas u entes colectivos. Tratándose de representación de personas naturales, se requiere de carta poder con firma legalizada. </w:t>
      </w:r>
    </w:p>
    <w:p w:rsidR="00D551A8" w:rsidRPr="00D551A8" w:rsidRDefault="002F0D3B" w:rsidP="00D551A8">
      <w:pPr>
        <w:pStyle w:val="Prrafodelista"/>
        <w:numPr>
          <w:ilvl w:val="0"/>
          <w:numId w:val="34"/>
        </w:numPr>
        <w:jc w:val="both"/>
        <w:rPr>
          <w:lang w:val="es-PE"/>
        </w:rPr>
      </w:pPr>
      <w:r w:rsidRPr="002F0D3B">
        <w:rPr>
          <w:lang w:val="es-PE"/>
        </w:rPr>
        <w:t xml:space="preserve">Certificado de Seguridad en Edificaciones de detalle </w:t>
      </w:r>
    </w:p>
    <w:p w:rsidR="00D551A8" w:rsidRDefault="002F0D3B" w:rsidP="00D551A8">
      <w:pPr>
        <w:pStyle w:val="Prrafodelista"/>
        <w:numPr>
          <w:ilvl w:val="0"/>
          <w:numId w:val="34"/>
        </w:numPr>
        <w:jc w:val="both"/>
        <w:rPr>
          <w:lang w:val="es-PE"/>
        </w:rPr>
      </w:pPr>
      <w:r w:rsidRPr="002F0D3B">
        <w:rPr>
          <w:lang w:val="es-PE"/>
        </w:rPr>
        <w:t>Indicación del número de comprobante de pago por derecho de Trá</w:t>
      </w:r>
      <w:r w:rsidR="00D551A8">
        <w:rPr>
          <w:lang w:val="es-PE"/>
        </w:rPr>
        <w:t>mite.</w:t>
      </w:r>
    </w:p>
    <w:p w:rsidR="00527842" w:rsidRPr="00D551A8" w:rsidRDefault="00527842" w:rsidP="00527842">
      <w:pPr>
        <w:pStyle w:val="Prrafodelista"/>
        <w:ind w:left="1800"/>
        <w:jc w:val="both"/>
        <w:rPr>
          <w:lang w:val="es-PE"/>
        </w:rPr>
      </w:pPr>
    </w:p>
    <w:p w:rsidR="003B6EF1" w:rsidRPr="00527842" w:rsidRDefault="002F0D3B" w:rsidP="00D551A8">
      <w:pPr>
        <w:pStyle w:val="Prrafodelista"/>
        <w:numPr>
          <w:ilvl w:val="0"/>
          <w:numId w:val="24"/>
        </w:numPr>
        <w:jc w:val="both"/>
        <w:rPr>
          <w:b/>
          <w:lang w:val="es-PE"/>
        </w:rPr>
      </w:pPr>
      <w:r w:rsidRPr="00527842">
        <w:rPr>
          <w:b/>
          <w:lang w:val="es-PE"/>
        </w:rPr>
        <w:t>LICENCIA DE FUNCIONAMIENTO: MERCADOS DE ABASTOS, GALERIAS COMERCIALES Y CENTROS COMERCIALES (LICENCIA CORPORATIVA) EN FORMA CONJUNTA CON LA AUTORIZACIÓN DE ANUNCIO PUBLICITARIO SIMPLE (ADOSADO A LA FACHADA) Y/0 TOLDO</w:t>
      </w:r>
    </w:p>
    <w:p w:rsidR="002F0D3B" w:rsidRPr="00527842" w:rsidRDefault="002F0D3B" w:rsidP="00D551A8">
      <w:pPr>
        <w:pStyle w:val="Prrafodelista"/>
        <w:jc w:val="both"/>
        <w:rPr>
          <w:b/>
          <w:lang w:val="es-PE"/>
        </w:rPr>
      </w:pPr>
      <w:r w:rsidRPr="00527842">
        <w:rPr>
          <w:b/>
          <w:lang w:val="es-PE"/>
        </w:rPr>
        <w:t xml:space="preserve">Requisitos Generales </w:t>
      </w:r>
    </w:p>
    <w:p w:rsidR="00D551A8" w:rsidRPr="00D551A8" w:rsidRDefault="002F0D3B" w:rsidP="00D551A8">
      <w:pPr>
        <w:pStyle w:val="Prrafodelista"/>
        <w:numPr>
          <w:ilvl w:val="0"/>
          <w:numId w:val="35"/>
        </w:numPr>
        <w:jc w:val="both"/>
        <w:rPr>
          <w:lang w:val="es-PE"/>
        </w:rPr>
      </w:pPr>
      <w:r w:rsidRPr="002F0D3B">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w:t>
      </w:r>
      <w:r w:rsidRPr="002F0D3B">
        <w:rPr>
          <w:lang w:val="es-PE"/>
        </w:rPr>
        <w:lastRenderedPageBreak/>
        <w:t xml:space="preserve">caso de persona jurídica u otros entes colectivos o, tratándose de personas naturales que actúen mediante representación. </w:t>
      </w:r>
    </w:p>
    <w:p w:rsidR="00D551A8" w:rsidRPr="00D551A8" w:rsidRDefault="002F0D3B" w:rsidP="00D551A8">
      <w:pPr>
        <w:pStyle w:val="Prrafodelista"/>
        <w:numPr>
          <w:ilvl w:val="0"/>
          <w:numId w:val="35"/>
        </w:numPr>
        <w:jc w:val="both"/>
        <w:rPr>
          <w:lang w:val="es-PE"/>
        </w:rPr>
      </w:pPr>
      <w:r w:rsidRPr="002F0D3B">
        <w:rPr>
          <w:lang w:val="es-PE"/>
        </w:rPr>
        <w:t xml:space="preserve">Copia de la vigencia de poder de representante legal el caso de personas jurídicas u entes colectivos. Tratándose de representación de personas naturales, se requiere de carta poder con firma legalizada. </w:t>
      </w:r>
    </w:p>
    <w:p w:rsidR="00D551A8" w:rsidRDefault="002F0D3B" w:rsidP="00D551A8">
      <w:pPr>
        <w:pStyle w:val="Prrafodelista"/>
        <w:numPr>
          <w:ilvl w:val="0"/>
          <w:numId w:val="35"/>
        </w:numPr>
        <w:jc w:val="both"/>
        <w:rPr>
          <w:lang w:val="es-PE"/>
        </w:rPr>
      </w:pPr>
      <w:r w:rsidRPr="002F0D3B">
        <w:rPr>
          <w:lang w:val="es-PE"/>
        </w:rPr>
        <w:t xml:space="preserve">Certificado de Seguridad en Edificaciones de detalle </w:t>
      </w:r>
    </w:p>
    <w:p w:rsidR="00D551A8" w:rsidRDefault="002F0D3B" w:rsidP="00D551A8">
      <w:pPr>
        <w:pStyle w:val="Prrafodelista"/>
        <w:numPr>
          <w:ilvl w:val="0"/>
          <w:numId w:val="35"/>
        </w:numPr>
        <w:jc w:val="both"/>
        <w:rPr>
          <w:lang w:val="es-PE"/>
        </w:rPr>
      </w:pPr>
      <w:r w:rsidRPr="00D551A8">
        <w:rPr>
          <w:lang w:val="es-PE"/>
        </w:rPr>
        <w:t xml:space="preserve">Indicación del número de comprobante </w:t>
      </w:r>
      <w:r w:rsidR="00D551A8" w:rsidRPr="00D551A8">
        <w:rPr>
          <w:lang w:val="es-PE"/>
        </w:rPr>
        <w:t>de pago por derecho de Trámite.</w:t>
      </w:r>
    </w:p>
    <w:p w:rsidR="00527842" w:rsidRPr="00D551A8"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MERCADOS DE ABASTOS, GALERIAS COMERCIALES Y CENTROS COMERCIALES (LICENCIA CORPORATIVA) EN FORMA CONJUNTA CON LA AUTORIZACIÓN DE ANUNCIO PUBLICITARIO (LUMINOSO O ILUMINADO) Y/0 TOLDO</w:t>
      </w:r>
    </w:p>
    <w:p w:rsidR="00D551A8" w:rsidRPr="00527842" w:rsidRDefault="00D551A8" w:rsidP="00D551A8">
      <w:pPr>
        <w:pStyle w:val="Prrafodelista"/>
        <w:jc w:val="both"/>
        <w:rPr>
          <w:b/>
          <w:lang w:val="es-PE"/>
        </w:rPr>
      </w:pPr>
      <w:r w:rsidRPr="00527842">
        <w:rPr>
          <w:b/>
          <w:lang w:val="es-PE"/>
        </w:rPr>
        <w:t xml:space="preserve">Requisitos Generales </w:t>
      </w:r>
    </w:p>
    <w:p w:rsidR="00D551A8" w:rsidRPr="00D551A8" w:rsidRDefault="00D551A8" w:rsidP="00D551A8">
      <w:pPr>
        <w:pStyle w:val="Prrafodelista"/>
        <w:numPr>
          <w:ilvl w:val="0"/>
          <w:numId w:val="36"/>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D551A8" w:rsidRPr="00D551A8" w:rsidRDefault="00D551A8" w:rsidP="00D551A8">
      <w:pPr>
        <w:pStyle w:val="Prrafodelista"/>
        <w:numPr>
          <w:ilvl w:val="0"/>
          <w:numId w:val="36"/>
        </w:numPr>
        <w:jc w:val="both"/>
        <w:rPr>
          <w:lang w:val="es-PE"/>
        </w:rPr>
      </w:pPr>
      <w:r w:rsidRPr="00D551A8">
        <w:rPr>
          <w:lang w:val="es-PE"/>
        </w:rPr>
        <w:t>Copia de la vigencia de poder de representante legal e caso de personas jurídicas u entes colectivos. Tratándose de representación de personas naturales, se requiere de carta poder con firma legalizada.</w:t>
      </w:r>
    </w:p>
    <w:p w:rsidR="00D551A8" w:rsidRPr="00D551A8" w:rsidRDefault="00D551A8" w:rsidP="00D551A8">
      <w:pPr>
        <w:pStyle w:val="Prrafodelista"/>
        <w:numPr>
          <w:ilvl w:val="0"/>
          <w:numId w:val="36"/>
        </w:numPr>
        <w:jc w:val="both"/>
        <w:rPr>
          <w:lang w:val="es-PE"/>
        </w:rPr>
      </w:pPr>
      <w:r w:rsidRPr="00D551A8">
        <w:rPr>
          <w:lang w:val="es-PE"/>
        </w:rPr>
        <w:t xml:space="preserve">Certificado de Seguridad en Edificaciones de detalle </w:t>
      </w:r>
    </w:p>
    <w:p w:rsidR="00D551A8" w:rsidRDefault="00D551A8" w:rsidP="00D551A8">
      <w:pPr>
        <w:pStyle w:val="Prrafodelista"/>
        <w:numPr>
          <w:ilvl w:val="0"/>
          <w:numId w:val="36"/>
        </w:numPr>
        <w:jc w:val="both"/>
        <w:rPr>
          <w:lang w:val="es-PE"/>
        </w:rPr>
      </w:pPr>
      <w:r w:rsidRPr="00D551A8">
        <w:rPr>
          <w:lang w:val="es-PE"/>
        </w:rPr>
        <w:t>Indicación del número de comprobante de pago por derecho de Trámite.</w:t>
      </w:r>
    </w:p>
    <w:p w:rsidR="00527842" w:rsidRPr="00D551A8"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CESIONARIOS CON UN AREA DE HASTA 100 M2 CON ITSE BASICA EX POST</w:t>
      </w:r>
    </w:p>
    <w:p w:rsidR="00D551A8" w:rsidRPr="00527842" w:rsidRDefault="00D551A8" w:rsidP="00D551A8">
      <w:pPr>
        <w:pStyle w:val="Prrafodelista"/>
        <w:jc w:val="both"/>
        <w:rPr>
          <w:b/>
          <w:lang w:val="es-PE"/>
        </w:rPr>
      </w:pPr>
      <w:r w:rsidRPr="00527842">
        <w:rPr>
          <w:b/>
          <w:lang w:val="es-PE"/>
        </w:rPr>
        <w:t xml:space="preserve">Requisitos Generales </w:t>
      </w:r>
    </w:p>
    <w:p w:rsidR="00D551A8" w:rsidRPr="00D551A8" w:rsidRDefault="00D551A8" w:rsidP="00D551A8">
      <w:pPr>
        <w:pStyle w:val="Prrafodelista"/>
        <w:numPr>
          <w:ilvl w:val="0"/>
          <w:numId w:val="37"/>
        </w:numPr>
        <w:jc w:val="both"/>
        <w:rPr>
          <w:lang w:val="es-PE"/>
        </w:rPr>
      </w:pPr>
      <w:r w:rsidRPr="00D551A8">
        <w:rPr>
          <w:lang w:val="es-PE"/>
        </w:rPr>
        <w:t>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Número de DNI o Carné de Extranjería del representante legal, en caso de persona jurídica u otros entes colectivos; o, tratándose de personas naturales que actúen mediante representación.</w:t>
      </w:r>
    </w:p>
    <w:p w:rsidR="00D551A8" w:rsidRPr="00D551A8" w:rsidRDefault="00D551A8" w:rsidP="00D551A8">
      <w:pPr>
        <w:pStyle w:val="Prrafodelista"/>
        <w:numPr>
          <w:ilvl w:val="0"/>
          <w:numId w:val="37"/>
        </w:numPr>
        <w:jc w:val="both"/>
        <w:rPr>
          <w:lang w:val="es-PE"/>
        </w:rPr>
      </w:pPr>
      <w:r w:rsidRPr="00D551A8">
        <w:rPr>
          <w:lang w:val="es-PE"/>
        </w:rPr>
        <w:t xml:space="preserve">Copia de la vigencia de poder de representante legal en caso de personas jurídicas u entes colectivos. Tratándose de representación de personas naturales, se requiere de carta poder con firma legalizada. </w:t>
      </w:r>
    </w:p>
    <w:p w:rsidR="00D551A8" w:rsidRPr="00D551A8" w:rsidRDefault="00D551A8" w:rsidP="00D551A8">
      <w:pPr>
        <w:pStyle w:val="Prrafodelista"/>
        <w:numPr>
          <w:ilvl w:val="0"/>
          <w:numId w:val="37"/>
        </w:numPr>
        <w:jc w:val="both"/>
        <w:rPr>
          <w:lang w:val="es-PE"/>
        </w:rPr>
      </w:pPr>
      <w:r w:rsidRPr="00D551A8">
        <w:rPr>
          <w:lang w:val="es-PE"/>
        </w:rPr>
        <w:t xml:space="preserve">Declaración Jurada de Observancia de condiciones de seguridad </w:t>
      </w:r>
    </w:p>
    <w:p w:rsidR="00D551A8" w:rsidRDefault="00D551A8" w:rsidP="00D551A8">
      <w:pPr>
        <w:pStyle w:val="Prrafodelista"/>
        <w:numPr>
          <w:ilvl w:val="0"/>
          <w:numId w:val="37"/>
        </w:numPr>
        <w:jc w:val="both"/>
        <w:rPr>
          <w:lang w:val="es-PE"/>
        </w:rPr>
      </w:pPr>
      <w:r w:rsidRPr="00D551A8">
        <w:rPr>
          <w:lang w:val="es-PE"/>
        </w:rPr>
        <w:t>Indicación del número de comprobante de pago por derecho de Trámite.</w:t>
      </w:r>
    </w:p>
    <w:p w:rsidR="00527842" w:rsidRPr="00D551A8"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lastRenderedPageBreak/>
        <w:t>LICENCIA DE FUNCIONAMIENTO: CESIONARIOS CON UN AREA DE HASTA 100 M2 CON ITSE BASICA EX POST EN FORMA CONJUNTA CON LA AUTORIZACION DEL ANUNCIO PUBLICITARIO SIMPLE (ADOSADO A FACHADA) Y/0 TOLDC</w:t>
      </w:r>
    </w:p>
    <w:p w:rsidR="00D551A8" w:rsidRPr="00527842" w:rsidRDefault="00D551A8" w:rsidP="00D551A8">
      <w:pPr>
        <w:pStyle w:val="Prrafodelista"/>
        <w:jc w:val="both"/>
        <w:rPr>
          <w:b/>
          <w:lang w:val="es-PE"/>
        </w:rPr>
      </w:pPr>
      <w:r w:rsidRPr="00527842">
        <w:rPr>
          <w:b/>
          <w:lang w:val="es-PE"/>
        </w:rPr>
        <w:t xml:space="preserve">Requisitos Generales </w:t>
      </w:r>
    </w:p>
    <w:p w:rsidR="00527842" w:rsidRPr="00527842" w:rsidRDefault="00D551A8" w:rsidP="00527842">
      <w:pPr>
        <w:pStyle w:val="Prrafodelista"/>
        <w:numPr>
          <w:ilvl w:val="0"/>
          <w:numId w:val="38"/>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527842" w:rsidRPr="00527842" w:rsidRDefault="00D551A8" w:rsidP="00527842">
      <w:pPr>
        <w:pStyle w:val="Prrafodelista"/>
        <w:numPr>
          <w:ilvl w:val="0"/>
          <w:numId w:val="38"/>
        </w:numPr>
        <w:jc w:val="both"/>
        <w:rPr>
          <w:lang w:val="es-PE"/>
        </w:rPr>
      </w:pPr>
      <w:r w:rsidRPr="00D551A8">
        <w:rPr>
          <w:lang w:val="es-PE"/>
        </w:rPr>
        <w:t xml:space="preserve">Copia de la vigencia de poder de representante legal el caso de personas jurídicas u entes colectivos. Tratándose de representación de personas naturales, se requiere de carta poder con firma legalizada. </w:t>
      </w:r>
    </w:p>
    <w:p w:rsidR="00527842" w:rsidRPr="00527842" w:rsidRDefault="00D551A8" w:rsidP="00527842">
      <w:pPr>
        <w:pStyle w:val="Prrafodelista"/>
        <w:numPr>
          <w:ilvl w:val="0"/>
          <w:numId w:val="38"/>
        </w:numPr>
        <w:jc w:val="both"/>
        <w:rPr>
          <w:lang w:val="es-PE"/>
        </w:rPr>
      </w:pPr>
      <w:r w:rsidRPr="00D551A8">
        <w:rPr>
          <w:lang w:val="es-PE"/>
        </w:rPr>
        <w:t xml:space="preserve">Declaración Jurada de Observancia de condiciones de seguridad </w:t>
      </w:r>
    </w:p>
    <w:p w:rsidR="00527842" w:rsidRDefault="00D551A8" w:rsidP="00527842">
      <w:pPr>
        <w:pStyle w:val="Prrafodelista"/>
        <w:numPr>
          <w:ilvl w:val="0"/>
          <w:numId w:val="38"/>
        </w:numPr>
        <w:jc w:val="both"/>
        <w:rPr>
          <w:lang w:val="es-PE"/>
        </w:rPr>
      </w:pPr>
      <w:r w:rsidRPr="00D551A8">
        <w:rPr>
          <w:lang w:val="es-PE"/>
        </w:rPr>
        <w:t>Indicación del número de comprobante de pago por derecho de Trámite.</w:t>
      </w:r>
    </w:p>
    <w:p w:rsidR="00527842" w:rsidRPr="00527842"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CESIONARIOS CON UN AREA DE HASTA 100 M2 CON ITSE BASICA EX POST EN FORMA CONJUNTA CON LA AUTORIZACION DEL ANUNCIO PUBLICITARIO (LUMINOSO O ILUMINADO ) Y/0 TOLDO</w:t>
      </w:r>
    </w:p>
    <w:p w:rsidR="00D551A8" w:rsidRPr="00527842" w:rsidRDefault="00D551A8" w:rsidP="00D551A8">
      <w:pPr>
        <w:pStyle w:val="Prrafodelista"/>
        <w:jc w:val="both"/>
        <w:rPr>
          <w:b/>
          <w:lang w:val="es-PE"/>
        </w:rPr>
      </w:pPr>
      <w:r w:rsidRPr="00527842">
        <w:rPr>
          <w:b/>
          <w:lang w:val="es-PE"/>
        </w:rPr>
        <w:t xml:space="preserve">Requisitos Generales </w:t>
      </w:r>
    </w:p>
    <w:p w:rsidR="00527842" w:rsidRPr="00527842" w:rsidRDefault="00D551A8" w:rsidP="00527842">
      <w:pPr>
        <w:pStyle w:val="Prrafodelista"/>
        <w:numPr>
          <w:ilvl w:val="0"/>
          <w:numId w:val="39"/>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527842" w:rsidRPr="00527842" w:rsidRDefault="00D551A8" w:rsidP="00527842">
      <w:pPr>
        <w:pStyle w:val="Prrafodelista"/>
        <w:numPr>
          <w:ilvl w:val="0"/>
          <w:numId w:val="39"/>
        </w:numPr>
        <w:jc w:val="both"/>
        <w:rPr>
          <w:lang w:val="es-PE"/>
        </w:rPr>
      </w:pPr>
      <w:r w:rsidRPr="00D551A8">
        <w:rPr>
          <w:lang w:val="es-PE"/>
        </w:rPr>
        <w:t xml:space="preserve">Copia de la vigencia de poder de representante legal el caso de personas jurídicas u entes colectivos. Tratándose de representación de personas naturales, se requiere de carta poder con firma legalizada. </w:t>
      </w:r>
    </w:p>
    <w:p w:rsidR="00527842" w:rsidRPr="00527842" w:rsidRDefault="00D551A8" w:rsidP="00527842">
      <w:pPr>
        <w:pStyle w:val="Prrafodelista"/>
        <w:numPr>
          <w:ilvl w:val="0"/>
          <w:numId w:val="39"/>
        </w:numPr>
        <w:jc w:val="both"/>
        <w:rPr>
          <w:lang w:val="es-PE"/>
        </w:rPr>
      </w:pPr>
      <w:r w:rsidRPr="00D551A8">
        <w:rPr>
          <w:lang w:val="es-PE"/>
        </w:rPr>
        <w:t xml:space="preserve">Declaración Jurada de Observancia de condiciones de seguridad </w:t>
      </w:r>
    </w:p>
    <w:p w:rsidR="00527842" w:rsidRDefault="00D551A8" w:rsidP="00527842">
      <w:pPr>
        <w:pStyle w:val="Prrafodelista"/>
        <w:numPr>
          <w:ilvl w:val="0"/>
          <w:numId w:val="39"/>
        </w:numPr>
        <w:jc w:val="both"/>
        <w:rPr>
          <w:lang w:val="es-PE"/>
        </w:rPr>
      </w:pPr>
      <w:r w:rsidRPr="00D551A8">
        <w:rPr>
          <w:lang w:val="es-PE"/>
        </w:rPr>
        <w:t>Indicación del número de comprobante de pago por derecho de Trámite.</w:t>
      </w:r>
    </w:p>
    <w:p w:rsidR="00527842" w:rsidRPr="00527842"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CESIONARIOS CON UN AREA DE 100 M2 HASTA 500 M2 CON ITSE BASICA EX ANTE</w:t>
      </w:r>
      <w:r w:rsidRPr="00527842">
        <w:rPr>
          <w:b/>
          <w:lang w:val="es-PE"/>
        </w:rPr>
        <w:t>.</w:t>
      </w:r>
    </w:p>
    <w:p w:rsidR="00D551A8" w:rsidRPr="00527842" w:rsidRDefault="00D551A8" w:rsidP="00D551A8">
      <w:pPr>
        <w:pStyle w:val="Prrafodelista"/>
        <w:jc w:val="both"/>
        <w:rPr>
          <w:b/>
          <w:lang w:val="es-PE"/>
        </w:rPr>
      </w:pPr>
      <w:r w:rsidRPr="00527842">
        <w:rPr>
          <w:b/>
          <w:lang w:val="es-PE"/>
        </w:rPr>
        <w:t xml:space="preserve">Requisitos Generales </w:t>
      </w:r>
    </w:p>
    <w:p w:rsidR="00527842" w:rsidRPr="00527842" w:rsidRDefault="00D551A8" w:rsidP="00527842">
      <w:pPr>
        <w:pStyle w:val="Prrafodelista"/>
        <w:numPr>
          <w:ilvl w:val="0"/>
          <w:numId w:val="40"/>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527842" w:rsidRPr="00527842" w:rsidRDefault="00D551A8" w:rsidP="00527842">
      <w:pPr>
        <w:pStyle w:val="Prrafodelista"/>
        <w:numPr>
          <w:ilvl w:val="0"/>
          <w:numId w:val="40"/>
        </w:numPr>
        <w:jc w:val="both"/>
        <w:rPr>
          <w:lang w:val="es-PE"/>
        </w:rPr>
      </w:pPr>
      <w:r w:rsidRPr="00D551A8">
        <w:rPr>
          <w:lang w:val="es-PE"/>
        </w:rPr>
        <w:lastRenderedPageBreak/>
        <w:t xml:space="preserve">Copia de la vigencia de poder de representante legal e caso de personas jurídicas u entes colectivos. Tratándose de representación de personas naturales, se requiere de carta poder con firma legalizada. </w:t>
      </w:r>
    </w:p>
    <w:p w:rsidR="00527842" w:rsidRDefault="00D551A8" w:rsidP="00527842">
      <w:pPr>
        <w:pStyle w:val="Prrafodelista"/>
        <w:numPr>
          <w:ilvl w:val="0"/>
          <w:numId w:val="40"/>
        </w:numPr>
        <w:jc w:val="both"/>
        <w:rPr>
          <w:lang w:val="es-PE"/>
        </w:rPr>
      </w:pPr>
      <w:r w:rsidRPr="00D551A8">
        <w:rPr>
          <w:lang w:val="es-PE"/>
        </w:rPr>
        <w:t>Indicación del número de comprobante de pago por derecho de Trámite.</w:t>
      </w:r>
    </w:p>
    <w:p w:rsidR="00527842" w:rsidRPr="00527842"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CESIONARIOS CON UN AREA DE 100 M2 HASTA 500 M2 CON ITSE BASICA EX ANTE EN FORMA CONJUNTA CON LA AUTORIZACION DEL ANUNCIO PUBLICITARIO SIMPLE (AD</w:t>
      </w:r>
      <w:bookmarkStart w:id="0" w:name="_GoBack"/>
      <w:bookmarkEnd w:id="0"/>
      <w:r w:rsidRPr="00527842">
        <w:rPr>
          <w:b/>
          <w:lang w:val="es-PE"/>
        </w:rPr>
        <w:t>OSADO A FACHADA) Y/0 TOLDO</w:t>
      </w:r>
    </w:p>
    <w:p w:rsidR="00D551A8" w:rsidRPr="00527842" w:rsidRDefault="00D551A8" w:rsidP="00D551A8">
      <w:pPr>
        <w:pStyle w:val="Prrafodelista"/>
        <w:jc w:val="both"/>
        <w:rPr>
          <w:b/>
          <w:lang w:val="es-PE"/>
        </w:rPr>
      </w:pPr>
      <w:r w:rsidRPr="00527842">
        <w:rPr>
          <w:b/>
          <w:lang w:val="es-PE"/>
        </w:rPr>
        <w:t xml:space="preserve">Requisitos Generales </w:t>
      </w:r>
    </w:p>
    <w:p w:rsidR="00527842" w:rsidRPr="00527842" w:rsidRDefault="00D551A8" w:rsidP="00527842">
      <w:pPr>
        <w:pStyle w:val="Prrafodelista"/>
        <w:numPr>
          <w:ilvl w:val="0"/>
          <w:numId w:val="41"/>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527842" w:rsidRPr="00527842" w:rsidRDefault="00D551A8" w:rsidP="00527842">
      <w:pPr>
        <w:pStyle w:val="Prrafodelista"/>
        <w:numPr>
          <w:ilvl w:val="0"/>
          <w:numId w:val="41"/>
        </w:numPr>
        <w:jc w:val="both"/>
        <w:rPr>
          <w:lang w:val="es-PE"/>
        </w:rPr>
      </w:pPr>
      <w:r w:rsidRPr="00D551A8">
        <w:rPr>
          <w:lang w:val="es-PE"/>
        </w:rPr>
        <w:t xml:space="preserve">Copia de la vigencia de poder de representante legal en caso de personas jurídicas u entes colectivos. Tratándose de representación de personas naturales, se requiere de carta poder con firma legalizada. </w:t>
      </w:r>
    </w:p>
    <w:p w:rsidR="00527842" w:rsidRDefault="00D551A8" w:rsidP="00527842">
      <w:pPr>
        <w:pStyle w:val="Prrafodelista"/>
        <w:numPr>
          <w:ilvl w:val="0"/>
          <w:numId w:val="41"/>
        </w:numPr>
        <w:jc w:val="both"/>
        <w:rPr>
          <w:lang w:val="es-PE"/>
        </w:rPr>
      </w:pPr>
      <w:r w:rsidRPr="00D551A8">
        <w:rPr>
          <w:lang w:val="es-PE"/>
        </w:rPr>
        <w:t>Indicación del número de comprobante de pago por derecho de Trámite.</w:t>
      </w:r>
    </w:p>
    <w:p w:rsidR="00527842" w:rsidRPr="00527842"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CESIONARIOS CON UN AREA DE 100 M2 HASTA 500 M2 CON ITSE BASICA EX ANTE EN FORMA CONJUNTA CON LA AUTORIZACION DEL ANUNCIO PUBLICITARIO (LUMINOSO O ILUMINADO) Y/0 TOLDO</w:t>
      </w:r>
      <w:r w:rsidRPr="00527842">
        <w:rPr>
          <w:b/>
          <w:lang w:val="es-PE"/>
        </w:rPr>
        <w:t>.</w:t>
      </w:r>
    </w:p>
    <w:p w:rsidR="00D551A8" w:rsidRPr="00527842" w:rsidRDefault="00D551A8" w:rsidP="00D551A8">
      <w:pPr>
        <w:pStyle w:val="Prrafodelista"/>
        <w:jc w:val="both"/>
        <w:rPr>
          <w:b/>
          <w:lang w:val="es-PE"/>
        </w:rPr>
      </w:pPr>
      <w:r w:rsidRPr="00527842">
        <w:rPr>
          <w:b/>
          <w:lang w:val="es-PE"/>
        </w:rPr>
        <w:t xml:space="preserve">Requisitos Generales </w:t>
      </w:r>
    </w:p>
    <w:p w:rsidR="00527842" w:rsidRPr="00527842" w:rsidRDefault="00D551A8" w:rsidP="00527842">
      <w:pPr>
        <w:pStyle w:val="Prrafodelista"/>
        <w:numPr>
          <w:ilvl w:val="0"/>
          <w:numId w:val="42"/>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w:t>
      </w:r>
      <w:proofErr w:type="spellStart"/>
      <w:r w:rsidRPr="00D551A8">
        <w:rPr>
          <w:lang w:val="es-PE"/>
        </w:rPr>
        <w:t>Extranjeria</w:t>
      </w:r>
      <w:proofErr w:type="spellEnd"/>
      <w:r w:rsidRPr="00D551A8">
        <w:rPr>
          <w:lang w:val="es-PE"/>
        </w:rPr>
        <w:t xml:space="preserve"> del representante legal, en caso de persona jurídica u otros entes colectivos o, tratándose de personas naturales que actúen mediante representación. </w:t>
      </w:r>
    </w:p>
    <w:p w:rsidR="00527842" w:rsidRPr="00527842" w:rsidRDefault="00D551A8" w:rsidP="00527842">
      <w:pPr>
        <w:pStyle w:val="Prrafodelista"/>
        <w:numPr>
          <w:ilvl w:val="0"/>
          <w:numId w:val="42"/>
        </w:numPr>
        <w:jc w:val="both"/>
        <w:rPr>
          <w:lang w:val="es-PE"/>
        </w:rPr>
      </w:pPr>
      <w:r w:rsidRPr="00D551A8">
        <w:rPr>
          <w:lang w:val="es-PE"/>
        </w:rPr>
        <w:t xml:space="preserve">Copia de la vigencia de poder de representante legal el caso de personas jurídicas u entes colectivos. </w:t>
      </w:r>
      <w:proofErr w:type="spellStart"/>
      <w:r w:rsidRPr="00D551A8">
        <w:rPr>
          <w:lang w:val="es-PE"/>
        </w:rPr>
        <w:t>Tratándos</w:t>
      </w:r>
      <w:proofErr w:type="spellEnd"/>
      <w:r w:rsidRPr="00D551A8">
        <w:rPr>
          <w:lang w:val="es-PE"/>
        </w:rPr>
        <w:t xml:space="preserve"> de representación de personas naturales, se requiere de ca</w:t>
      </w:r>
      <w:r w:rsidR="00527842">
        <w:rPr>
          <w:lang w:val="es-PE"/>
        </w:rPr>
        <w:t>rta poder con firma legalizada.</w:t>
      </w:r>
    </w:p>
    <w:p w:rsidR="00527842" w:rsidRDefault="00D551A8" w:rsidP="00527842">
      <w:pPr>
        <w:pStyle w:val="Prrafodelista"/>
        <w:numPr>
          <w:ilvl w:val="0"/>
          <w:numId w:val="42"/>
        </w:numPr>
        <w:jc w:val="both"/>
        <w:rPr>
          <w:lang w:val="es-PE"/>
        </w:rPr>
      </w:pPr>
      <w:r w:rsidRPr="00D551A8">
        <w:rPr>
          <w:lang w:val="es-PE"/>
        </w:rPr>
        <w:t>Indicación del número de comprobante de pago por derecho de Trámite.</w:t>
      </w:r>
    </w:p>
    <w:p w:rsidR="00527842" w:rsidRPr="00527842"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CESIONARIOS CON UN AREA MAS DE 500 M2</w:t>
      </w:r>
      <w:r w:rsidRPr="00527842">
        <w:rPr>
          <w:b/>
          <w:lang w:val="es-PE"/>
        </w:rPr>
        <w:t>.</w:t>
      </w:r>
    </w:p>
    <w:p w:rsidR="00D551A8" w:rsidRPr="00527842" w:rsidRDefault="00D551A8" w:rsidP="00D551A8">
      <w:pPr>
        <w:pStyle w:val="Prrafodelista"/>
        <w:jc w:val="both"/>
        <w:rPr>
          <w:b/>
          <w:lang w:val="es-PE"/>
        </w:rPr>
      </w:pPr>
      <w:r w:rsidRPr="00527842">
        <w:rPr>
          <w:b/>
          <w:lang w:val="es-PE"/>
        </w:rPr>
        <w:t xml:space="preserve">Requisitos Generales </w:t>
      </w:r>
    </w:p>
    <w:p w:rsidR="00527842" w:rsidRPr="00527842" w:rsidRDefault="00D551A8" w:rsidP="00527842">
      <w:pPr>
        <w:pStyle w:val="Prrafodelista"/>
        <w:numPr>
          <w:ilvl w:val="0"/>
          <w:numId w:val="43"/>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w:t>
      </w:r>
      <w:r w:rsidRPr="00D551A8">
        <w:rPr>
          <w:lang w:val="es-PE"/>
        </w:rPr>
        <w:lastRenderedPageBreak/>
        <w:t xml:space="preserve">caso de persona jurídica u otros entes colectivos; o, tratándose de personas naturales que actúen mediante representación. </w:t>
      </w:r>
    </w:p>
    <w:p w:rsidR="00527842" w:rsidRPr="00527842" w:rsidRDefault="00D551A8" w:rsidP="00527842">
      <w:pPr>
        <w:pStyle w:val="Prrafodelista"/>
        <w:numPr>
          <w:ilvl w:val="0"/>
          <w:numId w:val="43"/>
        </w:numPr>
        <w:jc w:val="both"/>
        <w:rPr>
          <w:lang w:val="es-PE"/>
        </w:rPr>
      </w:pPr>
      <w:r w:rsidRPr="00D551A8">
        <w:rPr>
          <w:lang w:val="es-PE"/>
        </w:rPr>
        <w:t xml:space="preserve">Copia de la vigencia de poder de representante legal e: caso de personas jurídicas u entes colectivos. Tratándose de representación de personas naturales, se requiere de carta poder con firma legalizada. </w:t>
      </w:r>
    </w:p>
    <w:p w:rsidR="00527842" w:rsidRDefault="00D551A8" w:rsidP="00527842">
      <w:pPr>
        <w:pStyle w:val="Prrafodelista"/>
        <w:numPr>
          <w:ilvl w:val="0"/>
          <w:numId w:val="43"/>
        </w:numPr>
        <w:jc w:val="both"/>
        <w:rPr>
          <w:lang w:val="es-PE"/>
        </w:rPr>
      </w:pPr>
      <w:r w:rsidRPr="00D551A8">
        <w:rPr>
          <w:lang w:val="es-PE"/>
        </w:rPr>
        <w:t>Certificado de Seguridad en Edificaciones de detalle o multidisciplinaria, según corresponda. Indicación del número de comprobante de pago por derecho de Trámite.</w:t>
      </w:r>
    </w:p>
    <w:p w:rsidR="00527842" w:rsidRPr="00527842"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CESIONARIOS CON UN AREA MAS DE 500 M2 EN FORMA CONJUNTA CON LA AUTORIZACION DEL ANUNCIO PUBLICITARIO SIMPLE (ADOSADO A FACHADA) Y/0 TOLDC</w:t>
      </w:r>
      <w:r w:rsidRPr="00527842">
        <w:rPr>
          <w:b/>
          <w:lang w:val="es-PE"/>
        </w:rPr>
        <w:t>.</w:t>
      </w:r>
    </w:p>
    <w:p w:rsidR="00D551A8" w:rsidRPr="00527842" w:rsidRDefault="00D551A8" w:rsidP="00D551A8">
      <w:pPr>
        <w:pStyle w:val="Prrafodelista"/>
        <w:jc w:val="both"/>
        <w:rPr>
          <w:b/>
          <w:lang w:val="es-PE"/>
        </w:rPr>
      </w:pPr>
      <w:r w:rsidRPr="00527842">
        <w:rPr>
          <w:b/>
          <w:lang w:val="es-PE"/>
        </w:rPr>
        <w:t xml:space="preserve">Requisitos Generales </w:t>
      </w:r>
    </w:p>
    <w:p w:rsidR="00527842" w:rsidRPr="00527842" w:rsidRDefault="00D551A8" w:rsidP="00527842">
      <w:pPr>
        <w:pStyle w:val="Prrafodelista"/>
        <w:numPr>
          <w:ilvl w:val="0"/>
          <w:numId w:val="44"/>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representante legal, en caso de persona jurídica u otros entes colectivos; o, tratándose de personas naturales que actúen mediante representación. </w:t>
      </w:r>
    </w:p>
    <w:p w:rsidR="00527842" w:rsidRPr="00527842" w:rsidRDefault="00D551A8" w:rsidP="00527842">
      <w:pPr>
        <w:pStyle w:val="Prrafodelista"/>
        <w:numPr>
          <w:ilvl w:val="0"/>
          <w:numId w:val="44"/>
        </w:numPr>
        <w:jc w:val="both"/>
        <w:rPr>
          <w:lang w:val="es-PE"/>
        </w:rPr>
      </w:pPr>
      <w:r w:rsidRPr="00D551A8">
        <w:rPr>
          <w:lang w:val="es-PE"/>
        </w:rPr>
        <w:t xml:space="preserve">Copia de la vigencia de poder de representante legal el caso de personas jurídicas u entes colectivos. Tratándose de representación de personas naturales, se requiere de carta poder con firma legalizada. </w:t>
      </w:r>
    </w:p>
    <w:p w:rsidR="00527842" w:rsidRPr="00527842" w:rsidRDefault="00D551A8" w:rsidP="00527842">
      <w:pPr>
        <w:pStyle w:val="Prrafodelista"/>
        <w:numPr>
          <w:ilvl w:val="0"/>
          <w:numId w:val="44"/>
        </w:numPr>
        <w:jc w:val="both"/>
        <w:rPr>
          <w:lang w:val="es-PE"/>
        </w:rPr>
      </w:pPr>
      <w:r w:rsidRPr="00D551A8">
        <w:rPr>
          <w:lang w:val="es-PE"/>
        </w:rPr>
        <w:t xml:space="preserve">Certificado de Seguridad en Edificaciones de detalle o multidisciplinaria, según corresponda. </w:t>
      </w:r>
    </w:p>
    <w:p w:rsidR="00527842" w:rsidRDefault="00D551A8" w:rsidP="00527842">
      <w:pPr>
        <w:pStyle w:val="Prrafodelista"/>
        <w:numPr>
          <w:ilvl w:val="0"/>
          <w:numId w:val="44"/>
        </w:numPr>
        <w:jc w:val="both"/>
        <w:rPr>
          <w:lang w:val="es-PE"/>
        </w:rPr>
      </w:pPr>
      <w:r w:rsidRPr="00D551A8">
        <w:rPr>
          <w:lang w:val="es-PE"/>
        </w:rPr>
        <w:t>Indicación del número de comprobante de pago por derecho de Trámite.</w:t>
      </w:r>
    </w:p>
    <w:p w:rsidR="00527842" w:rsidRPr="00527842" w:rsidRDefault="00527842" w:rsidP="00527842">
      <w:pPr>
        <w:pStyle w:val="Prrafodelista"/>
        <w:ind w:left="1800"/>
        <w:jc w:val="both"/>
        <w:rPr>
          <w:lang w:val="es-PE"/>
        </w:rPr>
      </w:pPr>
    </w:p>
    <w:p w:rsidR="003B6EF1" w:rsidRPr="00527842" w:rsidRDefault="00D551A8" w:rsidP="00D551A8">
      <w:pPr>
        <w:pStyle w:val="Prrafodelista"/>
        <w:numPr>
          <w:ilvl w:val="0"/>
          <w:numId w:val="24"/>
        </w:numPr>
        <w:jc w:val="both"/>
        <w:rPr>
          <w:b/>
          <w:lang w:val="es-PE"/>
        </w:rPr>
      </w:pPr>
      <w:r w:rsidRPr="00527842">
        <w:rPr>
          <w:b/>
          <w:lang w:val="es-PE"/>
        </w:rPr>
        <w:t>LICENCIA DE FUNCIONAMIENTO: CESIONARIOS CON UN AREA MAS DE 500 M2 EN FORMA CONJUNTA CON LA AUTORIZACION DEL ANUNCIO PUBLICITARIO (LUMINOSO O ILUMINADO) VIO TOLDO</w:t>
      </w:r>
    </w:p>
    <w:p w:rsidR="00D551A8" w:rsidRPr="00527842" w:rsidRDefault="00D551A8" w:rsidP="00D551A8">
      <w:pPr>
        <w:pStyle w:val="Prrafodelista"/>
        <w:jc w:val="both"/>
        <w:rPr>
          <w:b/>
          <w:lang w:val="es-PE"/>
        </w:rPr>
      </w:pPr>
      <w:r w:rsidRPr="00527842">
        <w:rPr>
          <w:b/>
          <w:lang w:val="es-PE"/>
        </w:rPr>
        <w:t xml:space="preserve">Requisitos Generales </w:t>
      </w:r>
    </w:p>
    <w:p w:rsidR="00527842" w:rsidRPr="00527842" w:rsidRDefault="00D551A8" w:rsidP="00527842">
      <w:pPr>
        <w:pStyle w:val="Prrafodelista"/>
        <w:numPr>
          <w:ilvl w:val="0"/>
          <w:numId w:val="45"/>
        </w:numPr>
        <w:jc w:val="both"/>
        <w:rPr>
          <w:lang w:val="es-PE"/>
        </w:rPr>
      </w:pPr>
      <w:r w:rsidRPr="00D551A8">
        <w:rPr>
          <w:lang w:val="es-PE"/>
        </w:rPr>
        <w:t xml:space="preserve">Formato de solicitud de licencia de funcionamiento (de distribución gratuita o de libre reproducción), con carácter de declaración jurada, que incluya: • Número de RUC y DNI o Carné de Extranjería del solicitante, tratándose de personas jurídicas o naturales, según corresponda. • Número de DNI o Carné de Extranjería del </w:t>
      </w:r>
      <w:proofErr w:type="spellStart"/>
      <w:r w:rsidRPr="00D551A8">
        <w:rPr>
          <w:lang w:val="es-PE"/>
        </w:rPr>
        <w:t>representant</w:t>
      </w:r>
      <w:proofErr w:type="spellEnd"/>
      <w:r w:rsidRPr="00D551A8">
        <w:rPr>
          <w:lang w:val="es-PE"/>
        </w:rPr>
        <w:t xml:space="preserve"> legal, en caso de persona jurídica u otros entes colectivos; o, tratándose de personas naturales que actúen mediante representación. </w:t>
      </w:r>
    </w:p>
    <w:p w:rsidR="00527842" w:rsidRPr="00527842" w:rsidRDefault="00D551A8" w:rsidP="00527842">
      <w:pPr>
        <w:pStyle w:val="Prrafodelista"/>
        <w:numPr>
          <w:ilvl w:val="0"/>
          <w:numId w:val="45"/>
        </w:numPr>
        <w:jc w:val="both"/>
        <w:rPr>
          <w:lang w:val="es-PE"/>
        </w:rPr>
      </w:pPr>
      <w:r w:rsidRPr="00D551A8">
        <w:rPr>
          <w:lang w:val="es-PE"/>
        </w:rPr>
        <w:t xml:space="preserve">Copia de la vigencia de poder de representante legal el caso de personas jurídicas u entes colectivos. Tratándose de representación de personas naturales, se requiere de carta poder con firma legalizada. </w:t>
      </w:r>
    </w:p>
    <w:p w:rsidR="00527842" w:rsidRPr="00527842" w:rsidRDefault="00D551A8" w:rsidP="00527842">
      <w:pPr>
        <w:pStyle w:val="Prrafodelista"/>
        <w:numPr>
          <w:ilvl w:val="0"/>
          <w:numId w:val="45"/>
        </w:numPr>
        <w:jc w:val="both"/>
        <w:rPr>
          <w:lang w:val="es-PE"/>
        </w:rPr>
      </w:pPr>
      <w:r w:rsidRPr="00D551A8">
        <w:rPr>
          <w:lang w:val="es-PE"/>
        </w:rPr>
        <w:t xml:space="preserve">Certificado de Seguridad en Edificaciones de detalle o multidisciplinaria, según corresponda. </w:t>
      </w:r>
    </w:p>
    <w:p w:rsidR="00483A3A" w:rsidRPr="00527842" w:rsidRDefault="00D551A8" w:rsidP="00FB7121">
      <w:pPr>
        <w:pStyle w:val="Prrafodelista"/>
        <w:numPr>
          <w:ilvl w:val="0"/>
          <w:numId w:val="45"/>
        </w:numPr>
        <w:jc w:val="both"/>
        <w:rPr>
          <w:lang w:val="es-ES"/>
        </w:rPr>
      </w:pPr>
      <w:r w:rsidRPr="00527842">
        <w:rPr>
          <w:lang w:val="es-PE"/>
        </w:rPr>
        <w:t>Indicación del número de comprobante</w:t>
      </w:r>
      <w:r w:rsidR="00527842" w:rsidRPr="00527842">
        <w:rPr>
          <w:lang w:val="es-PE"/>
        </w:rPr>
        <w:t xml:space="preserve"> de pago por derecho de Trámite</w:t>
      </w:r>
    </w:p>
    <w:sectPr w:rsidR="00483A3A" w:rsidRPr="00527842">
      <w:headerReference w:type="default" r:id="rId13"/>
      <w:footerReference w:type="default" r:id="rId14"/>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EA7" w:rsidRDefault="00A76EA7">
      <w:pPr>
        <w:spacing w:after="0" w:line="240" w:lineRule="auto"/>
      </w:pPr>
      <w:r>
        <w:separator/>
      </w:r>
    </w:p>
  </w:endnote>
  <w:endnote w:type="continuationSeparator" w:id="0">
    <w:p w:rsidR="00A76EA7" w:rsidRDefault="00A7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4F1800">
      <w:rPr>
        <w:noProof/>
        <w:lang w:val="es-ES"/>
      </w:rPr>
      <w:t>8</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EA7" w:rsidRDefault="00A76EA7">
      <w:pPr>
        <w:spacing w:after="0" w:line="240" w:lineRule="auto"/>
      </w:pPr>
      <w:r>
        <w:separator/>
      </w:r>
    </w:p>
  </w:footnote>
  <w:footnote w:type="continuationSeparator" w:id="0">
    <w:p w:rsidR="00A76EA7" w:rsidRDefault="00A76E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EC73D6">
    <w:pPr>
      <w:pStyle w:val="Sombreadodelencabezado"/>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3B6EF1" w:rsidRDefault="004F1800" w:rsidP="003B6EF1">
    <w:pPr>
      <w:pStyle w:val="Sombreadodelencabezado"/>
      <w:jc w:val="center"/>
      <w:rPr>
        <w:rFonts w:cstheme="majorHAnsi"/>
        <w:b/>
        <w:sz w:val="20"/>
        <w:lang w:val="es-PE"/>
      </w:rPr>
    </w:pPr>
    <w:r w:rsidRPr="003B6EF1">
      <w:rPr>
        <w:rFonts w:cstheme="majorHAnsi"/>
        <w:b/>
        <w:noProof/>
        <w:sz w:val="20"/>
        <w:lang w:val="es-PE" w:eastAsia="es-PE"/>
      </w:rPr>
      <w:drawing>
        <wp:anchor distT="0" distB="0" distL="114300" distR="114300" simplePos="0" relativeHeight="251658240" behindDoc="0" locked="0" layoutInCell="1" allowOverlap="1" wp14:anchorId="4A65FAD4" wp14:editId="4554823D">
          <wp:simplePos x="0" y="0"/>
          <wp:positionH relativeFrom="leftMargin">
            <wp:posOffset>658857</wp:posOffset>
          </wp:positionH>
          <wp:positionV relativeFrom="paragraph">
            <wp:posOffset>-16186</wp:posOffset>
          </wp:positionV>
          <wp:extent cx="585152" cy="775780"/>
          <wp:effectExtent l="0" t="0" r="5715" b="5715"/>
          <wp:wrapNone/>
          <wp:docPr id="2" name="Imagen 2" descr="D:\wamp\www\licencias\img\munip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amp\www\licencias\img\munipun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9225" cy="781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EF1">
      <w:rPr>
        <w:rFonts w:cstheme="majorHAnsi"/>
        <w:b/>
        <w:noProof/>
        <w:sz w:val="20"/>
        <w:lang w:val="es-PE" w:eastAsia="es-PE"/>
      </w:rPr>
      <w:drawing>
        <wp:anchor distT="0" distB="0" distL="114300" distR="114300" simplePos="0" relativeHeight="251659264" behindDoc="0" locked="0" layoutInCell="1" allowOverlap="1" wp14:anchorId="5F60C211" wp14:editId="1E01E975">
          <wp:simplePos x="0" y="0"/>
          <wp:positionH relativeFrom="column">
            <wp:posOffset>5429885</wp:posOffset>
          </wp:positionH>
          <wp:positionV relativeFrom="paragraph">
            <wp:posOffset>-4607</wp:posOffset>
          </wp:positionV>
          <wp:extent cx="713544" cy="723014"/>
          <wp:effectExtent l="0" t="0" r="0" b="1270"/>
          <wp:wrapNone/>
          <wp:docPr id="3" name="Imagen 3" descr="D:\wamp\www\licencias\img\logo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amp\www\licencias\img\logoae.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3544" cy="723014"/>
                  </a:xfrm>
                  <a:prstGeom prst="rect">
                    <a:avLst/>
                  </a:prstGeom>
                  <a:noFill/>
                  <a:ln>
                    <a:noFill/>
                  </a:ln>
                </pic:spPr>
              </pic:pic>
            </a:graphicData>
          </a:graphic>
          <wp14:sizeRelH relativeFrom="page">
            <wp14:pctWidth>0</wp14:pctWidth>
          </wp14:sizeRelH>
          <wp14:sizeRelV relativeFrom="page">
            <wp14:pctHeight>0</wp14:pctHeight>
          </wp14:sizeRelV>
        </wp:anchor>
      </w:drawing>
    </w:r>
    <w:r w:rsidR="003B6EF1" w:rsidRPr="003B6EF1">
      <w:rPr>
        <w:rFonts w:cstheme="majorHAnsi"/>
        <w:b/>
        <w:sz w:val="20"/>
        <w:lang w:val="es-PE"/>
      </w:rPr>
      <w:t>Municipalidad provincial de puno</w:t>
    </w:r>
  </w:p>
  <w:p w:rsidR="003B6EF1" w:rsidRPr="003B6EF1" w:rsidRDefault="003B6EF1" w:rsidP="003B6EF1">
    <w:pPr>
      <w:pStyle w:val="Sombreadodelencabezado"/>
      <w:jc w:val="center"/>
      <w:rPr>
        <w:rFonts w:cstheme="majorHAnsi"/>
        <w:b/>
        <w:sz w:val="20"/>
        <w:lang w:val="es-PE"/>
      </w:rPr>
    </w:pPr>
    <w:r w:rsidRPr="003B6EF1">
      <w:rPr>
        <w:sz w:val="20"/>
        <w:lang w:val="es-PE"/>
      </w:rPr>
      <w:t>GERENCIA DE TURISMO Y DESARROLLO ECONOMICO</w:t>
    </w:r>
  </w:p>
  <w:p w:rsidR="003B6EF1" w:rsidRPr="003B6EF1" w:rsidRDefault="003B6EF1" w:rsidP="003B6EF1">
    <w:pPr>
      <w:pStyle w:val="Sombreadodelencabezado"/>
      <w:jc w:val="center"/>
      <w:rPr>
        <w:rFonts w:cstheme="majorHAnsi"/>
        <w:sz w:val="20"/>
        <w:lang w:val="es-PE"/>
      </w:rPr>
    </w:pPr>
    <w:r w:rsidRPr="003B6EF1">
      <w:rPr>
        <w:rFonts w:cstheme="majorHAnsi"/>
        <w:sz w:val="20"/>
        <w:lang w:val="es-PE"/>
      </w:rPr>
      <w:t>Subgerencia de actividades economicas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0854205F"/>
    <w:multiLevelType w:val="hybridMultilevel"/>
    <w:tmpl w:val="8796EC76"/>
    <w:lvl w:ilvl="0" w:tplc="3496DCA6">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2">
    <w:nsid w:val="0AFF7FE2"/>
    <w:multiLevelType w:val="hybridMultilevel"/>
    <w:tmpl w:val="FD346022"/>
    <w:lvl w:ilvl="0" w:tplc="E87EC516">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0AC5257"/>
    <w:multiLevelType w:val="hybridMultilevel"/>
    <w:tmpl w:val="5532B4CE"/>
    <w:lvl w:ilvl="0" w:tplc="954CF792">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4">
    <w:nsid w:val="124C17D8"/>
    <w:multiLevelType w:val="hybridMultilevel"/>
    <w:tmpl w:val="09E4B4AE"/>
    <w:lvl w:ilvl="0" w:tplc="F202C18E">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5">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1644454"/>
    <w:multiLevelType w:val="hybridMultilevel"/>
    <w:tmpl w:val="3E3C166E"/>
    <w:lvl w:ilvl="0" w:tplc="7C06789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7">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nsid w:val="399B3753"/>
    <w:multiLevelType w:val="hybridMultilevel"/>
    <w:tmpl w:val="B65A4044"/>
    <w:lvl w:ilvl="0" w:tplc="FE081D92">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1">
    <w:nsid w:val="3C8E54C3"/>
    <w:multiLevelType w:val="hybridMultilevel"/>
    <w:tmpl w:val="9CEA4738"/>
    <w:lvl w:ilvl="0" w:tplc="CAE2E526">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2">
    <w:nsid w:val="41162F79"/>
    <w:multiLevelType w:val="hybridMultilevel"/>
    <w:tmpl w:val="F4C23CB0"/>
    <w:lvl w:ilvl="0" w:tplc="DF86CEE6">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3">
    <w:nsid w:val="426726B9"/>
    <w:multiLevelType w:val="hybridMultilevel"/>
    <w:tmpl w:val="B48E184C"/>
    <w:lvl w:ilvl="0" w:tplc="39DE5942">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4">
    <w:nsid w:val="457D1595"/>
    <w:multiLevelType w:val="hybridMultilevel"/>
    <w:tmpl w:val="AE6844B0"/>
    <w:lvl w:ilvl="0" w:tplc="3F564288">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5">
    <w:nsid w:val="45AC2099"/>
    <w:multiLevelType w:val="hybridMultilevel"/>
    <w:tmpl w:val="7416F8B8"/>
    <w:lvl w:ilvl="0" w:tplc="7862AF7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6">
    <w:nsid w:val="4BE96D6D"/>
    <w:multiLevelType w:val="hybridMultilevel"/>
    <w:tmpl w:val="6972A02C"/>
    <w:lvl w:ilvl="0" w:tplc="3C0053D4">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7">
    <w:nsid w:val="50353ED6"/>
    <w:multiLevelType w:val="hybridMultilevel"/>
    <w:tmpl w:val="6F2087C6"/>
    <w:lvl w:ilvl="0" w:tplc="7EDC3C72">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8">
    <w:nsid w:val="504C4402"/>
    <w:multiLevelType w:val="hybridMultilevel"/>
    <w:tmpl w:val="B8A05B52"/>
    <w:lvl w:ilvl="0" w:tplc="CC3A64B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9">
    <w:nsid w:val="50B90250"/>
    <w:multiLevelType w:val="hybridMultilevel"/>
    <w:tmpl w:val="A56225CA"/>
    <w:lvl w:ilvl="0" w:tplc="B69AE3D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0">
    <w:nsid w:val="544638FC"/>
    <w:multiLevelType w:val="hybridMultilevel"/>
    <w:tmpl w:val="133C4F68"/>
    <w:lvl w:ilvl="0" w:tplc="48460B7C">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1">
    <w:nsid w:val="58502AF8"/>
    <w:multiLevelType w:val="hybridMultilevel"/>
    <w:tmpl w:val="CB1EEFAC"/>
    <w:lvl w:ilvl="0" w:tplc="E8A6AEAE">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2">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12500D2"/>
    <w:multiLevelType w:val="hybridMultilevel"/>
    <w:tmpl w:val="5C664E04"/>
    <w:lvl w:ilvl="0" w:tplc="12F23EC4">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4">
    <w:nsid w:val="64BA6D5B"/>
    <w:multiLevelType w:val="hybridMultilevel"/>
    <w:tmpl w:val="361E6404"/>
    <w:lvl w:ilvl="0" w:tplc="C15CA0F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5">
    <w:nsid w:val="653E4CC9"/>
    <w:multiLevelType w:val="hybridMultilevel"/>
    <w:tmpl w:val="68A61900"/>
    <w:lvl w:ilvl="0" w:tplc="BDDE6230">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6">
    <w:nsid w:val="71675E10"/>
    <w:multiLevelType w:val="hybridMultilevel"/>
    <w:tmpl w:val="47BEDBF8"/>
    <w:lvl w:ilvl="0" w:tplc="5C848FD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7">
    <w:nsid w:val="7E8F170B"/>
    <w:multiLevelType w:val="hybridMultilevel"/>
    <w:tmpl w:val="2F0EB900"/>
    <w:lvl w:ilvl="0" w:tplc="38CC3EE4">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32"/>
  </w:num>
  <w:num w:numId="17">
    <w:abstractNumId w:val="15"/>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22"/>
  </w:num>
  <w:num w:numId="26">
    <w:abstractNumId w:val="21"/>
  </w:num>
  <w:num w:numId="27">
    <w:abstractNumId w:val="13"/>
  </w:num>
  <w:num w:numId="28">
    <w:abstractNumId w:val="26"/>
  </w:num>
  <w:num w:numId="29">
    <w:abstractNumId w:val="16"/>
  </w:num>
  <w:num w:numId="30">
    <w:abstractNumId w:val="37"/>
  </w:num>
  <w:num w:numId="31">
    <w:abstractNumId w:val="34"/>
  </w:num>
  <w:num w:numId="32">
    <w:abstractNumId w:val="30"/>
  </w:num>
  <w:num w:numId="33">
    <w:abstractNumId w:val="20"/>
  </w:num>
  <w:num w:numId="34">
    <w:abstractNumId w:val="11"/>
  </w:num>
  <w:num w:numId="35">
    <w:abstractNumId w:val="36"/>
  </w:num>
  <w:num w:numId="36">
    <w:abstractNumId w:val="29"/>
  </w:num>
  <w:num w:numId="37">
    <w:abstractNumId w:val="24"/>
  </w:num>
  <w:num w:numId="38">
    <w:abstractNumId w:val="27"/>
  </w:num>
  <w:num w:numId="39">
    <w:abstractNumId w:val="14"/>
  </w:num>
  <w:num w:numId="40">
    <w:abstractNumId w:val="23"/>
  </w:num>
  <w:num w:numId="41">
    <w:abstractNumId w:val="25"/>
  </w:num>
  <w:num w:numId="42">
    <w:abstractNumId w:val="33"/>
  </w:num>
  <w:num w:numId="43">
    <w:abstractNumId w:val="31"/>
  </w:num>
  <w:num w:numId="44">
    <w:abstractNumId w:val="28"/>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3A"/>
    <w:rsid w:val="000B0595"/>
    <w:rsid w:val="001654A3"/>
    <w:rsid w:val="002B18A5"/>
    <w:rsid w:val="002F0D3B"/>
    <w:rsid w:val="003008D0"/>
    <w:rsid w:val="003435E5"/>
    <w:rsid w:val="003B6EF1"/>
    <w:rsid w:val="00465C93"/>
    <w:rsid w:val="00483A3A"/>
    <w:rsid w:val="004B49A2"/>
    <w:rsid w:val="004F1800"/>
    <w:rsid w:val="004F2F48"/>
    <w:rsid w:val="00527842"/>
    <w:rsid w:val="0058219C"/>
    <w:rsid w:val="00717622"/>
    <w:rsid w:val="008E113D"/>
    <w:rsid w:val="009C1A9B"/>
    <w:rsid w:val="00A22A03"/>
    <w:rsid w:val="00A76EA7"/>
    <w:rsid w:val="00B4357A"/>
    <w:rsid w:val="00B828C8"/>
    <w:rsid w:val="00BA191F"/>
    <w:rsid w:val="00C074E0"/>
    <w:rsid w:val="00C24B6E"/>
    <w:rsid w:val="00C43893"/>
    <w:rsid w:val="00C50669"/>
    <w:rsid w:val="00C732D1"/>
    <w:rsid w:val="00CB2D31"/>
    <w:rsid w:val="00D24478"/>
    <w:rsid w:val="00D551A8"/>
    <w:rsid w:val="00D64692"/>
    <w:rsid w:val="00DA03C6"/>
    <w:rsid w:val="00EC73D6"/>
    <w:rsid w:val="00F128D5"/>
    <w:rsid w:val="00F155AF"/>
    <w:rsid w:val="00F272C6"/>
    <w:rsid w:val="00F748B7"/>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9861EB-7088-446D-A65B-5673A9C8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olas\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3B4EF23990452487266D6B1A93593C"/>
        <w:category>
          <w:name w:val="General"/>
          <w:gallery w:val="placeholder"/>
        </w:category>
        <w:types>
          <w:type w:val="bbPlcHdr"/>
        </w:types>
        <w:behaviors>
          <w:behavior w:val="content"/>
        </w:behaviors>
        <w:guid w:val="{DE958EE7-2414-4EDE-A591-F9B6DE592EF9}"/>
      </w:docPartPr>
      <w:docPartBody>
        <w:p w:rsidR="00000000" w:rsidRDefault="004F7BEE">
          <w:pPr>
            <w:pStyle w:val="133B4EF23990452487266D6B1A93593C"/>
          </w:pPr>
          <w:r>
            <w:t>Annual</w:t>
          </w:r>
          <w:r>
            <w:br/>
            <w:t>Report</w:t>
          </w:r>
        </w:p>
      </w:docPartBody>
    </w:docPart>
    <w:docPart>
      <w:docPartPr>
        <w:name w:val="08ED4861E6054C60A39EE5733A99DB2D"/>
        <w:category>
          <w:name w:val="General"/>
          <w:gallery w:val="placeholder"/>
        </w:category>
        <w:types>
          <w:type w:val="bbPlcHdr"/>
        </w:types>
        <w:behaviors>
          <w:behavior w:val="content"/>
        </w:behaviors>
        <w:guid w:val="{66F1F733-96B1-4874-B177-077C4081D611}"/>
      </w:docPartPr>
      <w:docPartBody>
        <w:p w:rsidR="00000000" w:rsidRDefault="004F7BEE">
          <w:pPr>
            <w:pStyle w:val="08ED4861E6054C60A39EE5733A99DB2D"/>
          </w:pPr>
          <w:r w:rsidRPr="00C074E0">
            <w:rPr>
              <w:noProof/>
              <w:color w:val="595959" w:themeColor="text1" w:themeTint="A6"/>
              <w:sz w:val="20"/>
              <w:lang w:val="fr-FR"/>
            </w:rPr>
            <w:t>[</w:t>
          </w:r>
          <w:r w:rsidRPr="00B4357A">
            <w:rPr>
              <w:noProof/>
              <w:lang w:val="fr-FR"/>
            </w:rP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EE"/>
    <w:rsid w:val="004F7B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E23C7416C04A1096679C273BE2FBE9">
    <w:name w:val="9BE23C7416C04A1096679C273BE2FBE9"/>
  </w:style>
  <w:style w:type="paragraph" w:customStyle="1" w:styleId="2ECB036A7D4E4378A8B85C3B2588F3D1">
    <w:name w:val="2ECB036A7D4E4378A8B85C3B2588F3D1"/>
  </w:style>
  <w:style w:type="paragraph" w:customStyle="1" w:styleId="6A3E99BA343C45188EC8338C61630085">
    <w:name w:val="6A3E99BA343C45188EC8338C61630085"/>
  </w:style>
  <w:style w:type="paragraph" w:customStyle="1" w:styleId="3F07E0C699DD4ECE9310FADDF39EFA11">
    <w:name w:val="3F07E0C699DD4ECE9310FADDF39EFA11"/>
  </w:style>
  <w:style w:type="paragraph" w:customStyle="1" w:styleId="DBB0B54302CF42CA8F9659E97D3BA14C">
    <w:name w:val="DBB0B54302CF42CA8F9659E97D3BA14C"/>
  </w:style>
  <w:style w:type="paragraph" w:customStyle="1" w:styleId="1FF82509B82D49BDA432F39E3675124F">
    <w:name w:val="1FF82509B82D49BDA432F39E3675124F"/>
  </w:style>
  <w:style w:type="paragraph" w:customStyle="1" w:styleId="EF89291F22754760A277DE57A6CE6289">
    <w:name w:val="EF89291F22754760A277DE57A6CE6289"/>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092EDD6291D74FDE873C3B1A4C7D0533">
    <w:name w:val="092EDD6291D74FDE873C3B1A4C7D0533"/>
  </w:style>
  <w:style w:type="paragraph" w:customStyle="1" w:styleId="313AA730E8F94ABC8EEC44F753F14C54">
    <w:name w:val="313AA730E8F94ABC8EEC44F753F14C54"/>
  </w:style>
  <w:style w:type="paragraph" w:customStyle="1" w:styleId="A9E9F61282CB49D6A3F5959EA128272C">
    <w:name w:val="A9E9F61282CB49D6A3F5959EA128272C"/>
  </w:style>
  <w:style w:type="paragraph" w:customStyle="1" w:styleId="091C24C5E3854BBC9555CA30A275CD51">
    <w:name w:val="091C24C5E3854BBC9555CA30A275CD51"/>
  </w:style>
  <w:style w:type="paragraph" w:customStyle="1" w:styleId="73CE0F7E22AB4FF08E34A628F261D813">
    <w:name w:val="73CE0F7E22AB4FF08E34A628F261D813"/>
  </w:style>
  <w:style w:type="paragraph" w:customStyle="1" w:styleId="4641E6826B4C49E7AEF7A868D722F0DE">
    <w:name w:val="4641E6826B4C49E7AEF7A868D722F0DE"/>
  </w:style>
  <w:style w:type="paragraph" w:customStyle="1" w:styleId="CF2A7F5CFB59438D933B12125BE616D9">
    <w:name w:val="CF2A7F5CFB59438D933B12125BE616D9"/>
  </w:style>
  <w:style w:type="paragraph" w:customStyle="1" w:styleId="E998833B33734856A4367CDAE599DCC3">
    <w:name w:val="E998833B33734856A4367CDAE599DCC3"/>
  </w:style>
  <w:style w:type="paragraph" w:customStyle="1" w:styleId="8298C5229FD84669A4A3D50167121755">
    <w:name w:val="8298C5229FD84669A4A3D50167121755"/>
  </w:style>
  <w:style w:type="paragraph" w:customStyle="1" w:styleId="B051E62FE89C47F2970BF2ACA8360ED5">
    <w:name w:val="B051E62FE89C47F2970BF2ACA8360ED5"/>
  </w:style>
  <w:style w:type="paragraph" w:customStyle="1" w:styleId="840324D0489F4CA28AD5A81E4D08397E">
    <w:name w:val="840324D0489F4CA28AD5A81E4D08397E"/>
  </w:style>
  <w:style w:type="paragraph" w:customStyle="1" w:styleId="AD21209384A84DC0A7EDB9C1EBB09A3F">
    <w:name w:val="AD21209384A84DC0A7EDB9C1EBB09A3F"/>
  </w:style>
  <w:style w:type="paragraph" w:customStyle="1" w:styleId="BAAEBE6120A24DEDAC08DC7DDC215A3D">
    <w:name w:val="BAAEBE6120A24DEDAC08DC7DDC215A3D"/>
  </w:style>
  <w:style w:type="paragraph" w:customStyle="1" w:styleId="2BB960EBAE424F8BA50786D5E25C71AC">
    <w:name w:val="2BB960EBAE424F8BA50786D5E25C71AC"/>
  </w:style>
  <w:style w:type="paragraph" w:customStyle="1" w:styleId="24761476D3B94267A0E70BB0007C4133">
    <w:name w:val="24761476D3B94267A0E70BB0007C4133"/>
  </w:style>
  <w:style w:type="paragraph" w:customStyle="1" w:styleId="BC6C090EA46445E09FD491CAF0345C90">
    <w:name w:val="BC6C090EA46445E09FD491CAF0345C90"/>
  </w:style>
  <w:style w:type="paragraph" w:customStyle="1" w:styleId="7E79F64290304F85A6783123762E2229">
    <w:name w:val="7E79F64290304F85A6783123762E2229"/>
  </w:style>
  <w:style w:type="paragraph" w:customStyle="1" w:styleId="133B4EF23990452487266D6B1A93593C">
    <w:name w:val="133B4EF23990452487266D6B1A93593C"/>
  </w:style>
  <w:style w:type="paragraph" w:customStyle="1" w:styleId="A52E9CD932BA4E3986A40950370A605E">
    <w:name w:val="A52E9CD932BA4E3986A40950370A605E"/>
  </w:style>
  <w:style w:type="paragraph" w:customStyle="1" w:styleId="08ED4861E6054C60A39EE5733A99DB2D">
    <w:name w:val="08ED4861E6054C60A39EE5733A99D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2016-12-21T00:00:00</PublishDate>
  <Abstract>La Municipalidad Provincial de Puno en el marco de su competencia otorga las licencias de funcionamiento a las personas naturales o jurídicas para el desarrollo de actividades económicas en determinados establecimientos ubicados en la provincia de Puno. La licencia de funcionamiento es requisito obligatorio para el desarrollo de cualquier actividad comercial de bienes y/o servicios, industrial o servicios que deben obtener previamente a la apertura del establecimiento. Podrán otorgarse licencias que incluyan más de un giro, siempre que éstos sean a fines o complementarios entre sí.</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4D6934D1-7F39-4911-B9E7-41E92193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49</TotalTime>
  <Pages>9</Pages>
  <Words>3184</Words>
  <Characters>17515</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generales licencias de funcionamiento</vt:lpstr>
      <vt:lpstr/>
    </vt:vector>
  </TitlesOfParts>
  <Company/>
  <LinksUpToDate>false</LinksUpToDate>
  <CharactersWithSpaces>20658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generales licencias de funcionamiento</dc:title>
  <dc:creator>Ricolas</dc:creator>
  <cp:keywords/>
  <cp:lastModifiedBy>Ricolas</cp:lastModifiedBy>
  <cp:revision>2</cp:revision>
  <cp:lastPrinted>2016-12-17T17:35:00Z</cp:lastPrinted>
  <dcterms:created xsi:type="dcterms:W3CDTF">2016-12-17T16:47:00Z</dcterms:created>
  <dcterms:modified xsi:type="dcterms:W3CDTF">2016-12-17T17:36:00Z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